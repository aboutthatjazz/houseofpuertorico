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D21B" w14:textId="28AA0D8F" w:rsidR="00E963EB" w:rsidRPr="00E27A73" w:rsidRDefault="00246061" w:rsidP="00E27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417D3" wp14:editId="33E25522">
                <wp:simplePos x="0" y="0"/>
                <wp:positionH relativeFrom="page">
                  <wp:posOffset>1943100</wp:posOffset>
                </wp:positionH>
                <wp:positionV relativeFrom="page">
                  <wp:posOffset>5600700</wp:posOffset>
                </wp:positionV>
                <wp:extent cx="2057400" cy="251460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CBAE5" w14:textId="77777777" w:rsidR="00E963EB" w:rsidRPr="00F1510D" w:rsidRDefault="00E963EB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 w:rsidRPr="00F1510D">
                              <w:rPr>
                                <w:color w:val="0070C0"/>
                              </w:rPr>
                              <w:t>The Queen’s Court Pageant is for Members of House of Puerto Rico San Diego.</w:t>
                            </w:r>
                          </w:p>
                          <w:p w14:paraId="06FAAEDF" w14:textId="77777777" w:rsidR="00E963EB" w:rsidRPr="00EC099C" w:rsidRDefault="00E963EB" w:rsidP="008E622A">
                            <w:pPr>
                              <w:pStyle w:val="EventDescription"/>
                              <w:rPr>
                                <w:color w:val="0070C0"/>
                                <w:sz w:val="16"/>
                              </w:rPr>
                            </w:pPr>
                          </w:p>
                          <w:p w14:paraId="5A136605" w14:textId="3984FA7C" w:rsidR="00E963EB" w:rsidRDefault="00E963EB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 w:rsidRPr="00F1510D">
                              <w:rPr>
                                <w:color w:val="0070C0"/>
                              </w:rPr>
                              <w:t xml:space="preserve">Girls must be between the ages of 10 – </w:t>
                            </w:r>
                            <w:r w:rsidR="00E61632">
                              <w:rPr>
                                <w:color w:val="0070C0"/>
                              </w:rPr>
                              <w:t>18</w:t>
                            </w:r>
                            <w:r w:rsidRPr="00F1510D">
                              <w:rPr>
                                <w:color w:val="0070C0"/>
                              </w:rPr>
                              <w:t xml:space="preserve"> years old in order to participate.</w:t>
                            </w:r>
                          </w:p>
                          <w:p w14:paraId="353DB2D2" w14:textId="77777777" w:rsidR="00E963EB" w:rsidRPr="00EC099C" w:rsidRDefault="00E963EB" w:rsidP="008E622A">
                            <w:pPr>
                              <w:pStyle w:val="EventDescription"/>
                              <w:rPr>
                                <w:color w:val="0070C0"/>
                                <w:sz w:val="16"/>
                              </w:rPr>
                            </w:pPr>
                          </w:p>
                          <w:p w14:paraId="1B01F670" w14:textId="77777777" w:rsidR="00E963EB" w:rsidRPr="00AA3AB1" w:rsidRDefault="00E963EB" w:rsidP="008E622A">
                            <w:pPr>
                              <w:pStyle w:val="EventDescription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Learn about the House of Puerto Rico San Diego’s youth program and the House of Pacific Relations Queens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53pt;margin-top:441pt;width:162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" filled="f" stroked="f">
                <v:textbox>
                  <w:txbxContent>
                    <w:p w14:paraId="38DCBAE5" w14:textId="77777777" w:rsidR="00E963EB" w:rsidRPr="00F1510D" w:rsidRDefault="00E963EB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 w:rsidRPr="00F1510D">
                        <w:rPr>
                          <w:color w:val="0070C0"/>
                        </w:rPr>
                        <w:t>The Queen’s Court Pageant is for Members of House of Puerto Rico San Diego.</w:t>
                      </w:r>
                    </w:p>
                    <w:p w14:paraId="06FAAEDF" w14:textId="77777777" w:rsidR="00E963EB" w:rsidRPr="00EC099C" w:rsidRDefault="00E963EB" w:rsidP="008E622A">
                      <w:pPr>
                        <w:pStyle w:val="EventDescription"/>
                        <w:rPr>
                          <w:color w:val="0070C0"/>
                          <w:sz w:val="16"/>
                        </w:rPr>
                      </w:pPr>
                    </w:p>
                    <w:p w14:paraId="5A136605" w14:textId="3984FA7C" w:rsidR="00E963EB" w:rsidRDefault="00E963EB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 w:rsidRPr="00F1510D">
                        <w:rPr>
                          <w:color w:val="0070C0"/>
                        </w:rPr>
                        <w:t xml:space="preserve">Girls must be between the ages of 10 – </w:t>
                      </w:r>
                      <w:r w:rsidR="00E61632">
                        <w:rPr>
                          <w:color w:val="0070C0"/>
                        </w:rPr>
                        <w:t>18</w:t>
                      </w:r>
                      <w:r w:rsidRPr="00F1510D">
                        <w:rPr>
                          <w:color w:val="0070C0"/>
                        </w:rPr>
                        <w:t xml:space="preserve"> years old in order to participate.</w:t>
                      </w:r>
                    </w:p>
                    <w:p w14:paraId="353DB2D2" w14:textId="77777777" w:rsidR="00E963EB" w:rsidRPr="00EC099C" w:rsidRDefault="00E963EB" w:rsidP="008E622A">
                      <w:pPr>
                        <w:pStyle w:val="EventDescription"/>
                        <w:rPr>
                          <w:color w:val="0070C0"/>
                          <w:sz w:val="16"/>
                        </w:rPr>
                      </w:pPr>
                    </w:p>
                    <w:p w14:paraId="1B01F670" w14:textId="77777777" w:rsidR="00E963EB" w:rsidRPr="00AA3AB1" w:rsidRDefault="00E963EB" w:rsidP="008E622A">
                      <w:pPr>
                        <w:pStyle w:val="EventDescription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Learn about the House of Puerto Rico San Diego’s youth program and the House of Pacific Relations Queens Program.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CD7F8" wp14:editId="1ED6DCD3">
                <wp:simplePos x="0" y="0"/>
                <wp:positionH relativeFrom="page">
                  <wp:posOffset>1866900</wp:posOffset>
                </wp:positionH>
                <wp:positionV relativeFrom="page">
                  <wp:posOffset>1323975</wp:posOffset>
                </wp:positionV>
                <wp:extent cx="4533900" cy="450532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50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BEAB" w14:textId="77777777" w:rsidR="00E963EB" w:rsidRPr="003B4CFE" w:rsidRDefault="00E963EB" w:rsidP="00AA3AB1">
                            <w:pPr>
                              <w:pStyle w:val="Heading1"/>
                              <w:rPr>
                                <w:color w:val="0070C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B4CFE">
                              <w:rPr>
                                <w:color w:val="0070C0"/>
                                <w:sz w:val="48"/>
                                <w:szCs w:val="48"/>
                                <w:lang w:val="es-ES"/>
                              </w:rPr>
                              <w:t>House of puerto rico</w:t>
                            </w:r>
                            <w:r w:rsidRPr="003B4CFE">
                              <w:rPr>
                                <w:color w:val="0070C0"/>
                                <w:sz w:val="48"/>
                                <w:szCs w:val="48"/>
                                <w:lang w:val="es-ES"/>
                              </w:rPr>
                              <w:br/>
                              <w:t>san diego</w:t>
                            </w:r>
                          </w:p>
                          <w:p w14:paraId="2ADB6BBB" w14:textId="77777777" w:rsidR="00E963EB" w:rsidRPr="002C4540" w:rsidRDefault="00E963EB" w:rsidP="00AA3AB1">
                            <w:pPr>
                              <w:pStyle w:val="Heading1"/>
                              <w:spacing w:after="120"/>
                              <w:rPr>
                                <w:rFonts w:ascii="Lucida Handwriting" w:hAnsi="Lucida Handwriting" w:cs="Aharoni"/>
                                <w:b/>
                                <w:color w:val="0070C0"/>
                                <w:sz w:val="72"/>
                                <w:szCs w:val="72"/>
                                <w:lang w:bidi="he-IL"/>
                              </w:rPr>
                            </w:pPr>
                            <w:r w:rsidRPr="002C4540">
                              <w:rPr>
                                <w:rFonts w:ascii="Lucida Handwriting" w:hAnsi="Lucida Handwriting" w:cs="Aharoni"/>
                                <w:b/>
                                <w:color w:val="0070C0"/>
                                <w:sz w:val="72"/>
                                <w:szCs w:val="72"/>
                                <w:lang w:bidi="he-IL"/>
                              </w:rPr>
                              <w:t>Queen’s Court Pageant</w:t>
                            </w:r>
                          </w:p>
                          <w:p w14:paraId="3EC0B4F5" w14:textId="5DC573E3" w:rsidR="00E963EB" w:rsidRPr="00675585" w:rsidRDefault="00246061" w:rsidP="00AA3AB1">
                            <w:pPr>
                              <w:rPr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6"/>
                              </w:rPr>
                              <w:t>During HPRSD Membership</w:t>
                            </w:r>
                            <w:r w:rsidR="00E963EB" w:rsidRPr="00675585">
                              <w:rPr>
                                <w:b/>
                                <w:color w:val="0070C0"/>
                                <w:sz w:val="32"/>
                                <w:szCs w:val="36"/>
                              </w:rPr>
                              <w:t xml:space="preserve"> Meeting</w:t>
                            </w:r>
                          </w:p>
                          <w:p w14:paraId="01EAF48C" w14:textId="77777777" w:rsidR="00E963EB" w:rsidRDefault="00E963EB" w:rsidP="008E622A">
                            <w:pPr>
                              <w:pStyle w:val="Heading2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2DB454A9" w14:textId="44E19DB6" w:rsidR="00E963EB" w:rsidRDefault="00EA70F1" w:rsidP="008E622A">
                            <w:pPr>
                              <w:pStyle w:val="Heading2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August 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E963EB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246061">
                              <w:rPr>
                                <w:color w:val="0070C0"/>
                                <w:sz w:val="32"/>
                                <w:szCs w:val="32"/>
                              </w:rPr>
                              <w:t>3</w:t>
                            </w:r>
                            <w:r w:rsidR="00E963EB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>:00</w:t>
                            </w:r>
                            <w:r w:rsidR="00246061">
                              <w:rPr>
                                <w:color w:val="0070C0"/>
                                <w:sz w:val="32"/>
                                <w:szCs w:val="32"/>
                              </w:rPr>
                              <w:t>-6:00</w:t>
                            </w:r>
                            <w:r w:rsidR="00E963EB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3EB">
                              <w:rPr>
                                <w:color w:val="0070C0"/>
                                <w:sz w:val="32"/>
                                <w:szCs w:val="32"/>
                              </w:rPr>
                              <w:t>p</w:t>
                            </w:r>
                            <w:r w:rsidR="00E963EB" w:rsidRPr="00F1510D">
                              <w:rPr>
                                <w:color w:val="0070C0"/>
                                <w:sz w:val="32"/>
                                <w:szCs w:val="32"/>
                              </w:rPr>
                              <w:t>.m.</w:t>
                            </w:r>
                          </w:p>
                          <w:p w14:paraId="7A209AE7" w14:textId="77777777" w:rsidR="00E963EB" w:rsidRPr="00AA3AB1" w:rsidRDefault="00E963EB" w:rsidP="00AA3AB1"/>
                          <w:p w14:paraId="4FE39A03" w14:textId="16C45600" w:rsidR="00E963EB" w:rsidRDefault="00246061" w:rsidP="008E622A">
                            <w:pPr>
                              <w:pStyle w:val="Heading3"/>
                              <w:rPr>
                                <w:color w:val="0070C0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Cs w:val="32"/>
                              </w:rPr>
                              <w:t>Hall of Nations</w:t>
                            </w:r>
                          </w:p>
                          <w:p w14:paraId="699835EF" w14:textId="50AB7334" w:rsidR="00E963EB" w:rsidRPr="00A33B59" w:rsidRDefault="00246061" w:rsidP="00A33B59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Balboa Park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margin-left:147pt;margin-top:104.25pt;width:357pt;height:3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" filled="f" stroked="f">
                <v:textbox>
                  <w:txbxContent>
                    <w:p w14:paraId="146CBEAB" w14:textId="77777777" w:rsidR="00E963EB" w:rsidRPr="003B4CFE" w:rsidRDefault="00E963EB" w:rsidP="00AA3AB1">
                      <w:pPr>
                        <w:pStyle w:val="Heading1"/>
                        <w:rPr>
                          <w:color w:val="0070C0"/>
                          <w:sz w:val="48"/>
                          <w:szCs w:val="48"/>
                          <w:lang w:val="es-ES"/>
                        </w:rPr>
                      </w:pPr>
                      <w:r w:rsidRPr="003B4CFE">
                        <w:rPr>
                          <w:color w:val="0070C0"/>
                          <w:sz w:val="48"/>
                          <w:szCs w:val="48"/>
                          <w:lang w:val="es-ES"/>
                        </w:rPr>
                        <w:t>House of puerto rico</w:t>
                      </w:r>
                      <w:r w:rsidRPr="003B4CFE">
                        <w:rPr>
                          <w:color w:val="0070C0"/>
                          <w:sz w:val="48"/>
                          <w:szCs w:val="48"/>
                          <w:lang w:val="es-ES"/>
                        </w:rPr>
                        <w:br/>
                        <w:t>san diego</w:t>
                      </w:r>
                    </w:p>
                    <w:p w14:paraId="2ADB6BBB" w14:textId="77777777" w:rsidR="00E963EB" w:rsidRPr="002C4540" w:rsidRDefault="00E963EB" w:rsidP="00AA3AB1">
                      <w:pPr>
                        <w:pStyle w:val="Heading1"/>
                        <w:spacing w:after="120"/>
                        <w:rPr>
                          <w:rFonts w:ascii="Lucida Handwriting" w:hAnsi="Lucida Handwriting" w:cs="Aharoni"/>
                          <w:b/>
                          <w:color w:val="0070C0"/>
                          <w:sz w:val="72"/>
                          <w:szCs w:val="72"/>
                          <w:lang w:bidi="he-IL"/>
                        </w:rPr>
                      </w:pPr>
                      <w:r w:rsidRPr="002C4540">
                        <w:rPr>
                          <w:rFonts w:ascii="Lucida Handwriting" w:hAnsi="Lucida Handwriting" w:cs="Aharoni"/>
                          <w:b/>
                          <w:color w:val="0070C0"/>
                          <w:sz w:val="72"/>
                          <w:szCs w:val="72"/>
                          <w:lang w:bidi="he-IL"/>
                        </w:rPr>
                        <w:t>Queen’s Court Pageant</w:t>
                      </w:r>
                    </w:p>
                    <w:p w14:paraId="3EC0B4F5" w14:textId="5DC573E3" w:rsidR="00E963EB" w:rsidRPr="00675585" w:rsidRDefault="00246061" w:rsidP="00AA3AB1">
                      <w:pPr>
                        <w:rPr>
                          <w:b/>
                          <w:color w:val="0070C0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6"/>
                        </w:rPr>
                        <w:t>During HPRSD Membership</w:t>
                      </w:r>
                      <w:r w:rsidR="00E963EB" w:rsidRPr="00675585">
                        <w:rPr>
                          <w:b/>
                          <w:color w:val="0070C0"/>
                          <w:sz w:val="32"/>
                          <w:szCs w:val="36"/>
                        </w:rPr>
                        <w:t xml:space="preserve"> Meeting</w:t>
                      </w:r>
                    </w:p>
                    <w:p w14:paraId="01EAF48C" w14:textId="77777777" w:rsidR="00E963EB" w:rsidRDefault="00E963EB" w:rsidP="008E622A">
                      <w:pPr>
                        <w:pStyle w:val="Heading2"/>
                        <w:rPr>
                          <w:color w:val="0070C0"/>
                          <w:sz w:val="32"/>
                          <w:szCs w:val="32"/>
                        </w:rPr>
                      </w:pPr>
                    </w:p>
                    <w:p w14:paraId="2DB454A9" w14:textId="44E19DB6" w:rsidR="00E963EB" w:rsidRDefault="00EA70F1" w:rsidP="008E622A">
                      <w:pPr>
                        <w:pStyle w:val="Heading2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August 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2</w:t>
                      </w:r>
                      <w:bookmarkStart w:id="1" w:name="_GoBack"/>
                      <w:bookmarkEnd w:id="1"/>
                      <w:r w:rsidR="00E963EB" w:rsidRPr="00F1510D">
                        <w:rPr>
                          <w:color w:val="0070C0"/>
                          <w:sz w:val="32"/>
                          <w:szCs w:val="32"/>
                        </w:rPr>
                        <w:t xml:space="preserve">, </w:t>
                      </w:r>
                      <w:r w:rsidR="00246061">
                        <w:rPr>
                          <w:color w:val="0070C0"/>
                          <w:sz w:val="32"/>
                          <w:szCs w:val="32"/>
                        </w:rPr>
                        <w:t>3</w:t>
                      </w:r>
                      <w:r w:rsidR="00E963EB" w:rsidRPr="00F1510D">
                        <w:rPr>
                          <w:color w:val="0070C0"/>
                          <w:sz w:val="32"/>
                          <w:szCs w:val="32"/>
                        </w:rPr>
                        <w:t>:00</w:t>
                      </w:r>
                      <w:r w:rsidR="00246061">
                        <w:rPr>
                          <w:color w:val="0070C0"/>
                          <w:sz w:val="32"/>
                          <w:szCs w:val="32"/>
                        </w:rPr>
                        <w:t>-6:00</w:t>
                      </w:r>
                      <w:r w:rsidR="00E963EB" w:rsidRPr="00F1510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  <w:r w:rsidR="00E963EB">
                        <w:rPr>
                          <w:color w:val="0070C0"/>
                          <w:sz w:val="32"/>
                          <w:szCs w:val="32"/>
                        </w:rPr>
                        <w:t>p</w:t>
                      </w:r>
                      <w:r w:rsidR="00E963EB" w:rsidRPr="00F1510D">
                        <w:rPr>
                          <w:color w:val="0070C0"/>
                          <w:sz w:val="32"/>
                          <w:szCs w:val="32"/>
                        </w:rPr>
                        <w:t>.m.</w:t>
                      </w:r>
                    </w:p>
                    <w:p w14:paraId="7A209AE7" w14:textId="77777777" w:rsidR="00E963EB" w:rsidRPr="00AA3AB1" w:rsidRDefault="00E963EB" w:rsidP="00AA3AB1"/>
                    <w:p w14:paraId="4FE39A03" w14:textId="16C45600" w:rsidR="00E963EB" w:rsidRDefault="00246061" w:rsidP="008E622A">
                      <w:pPr>
                        <w:pStyle w:val="Heading3"/>
                        <w:rPr>
                          <w:color w:val="0070C0"/>
                          <w:szCs w:val="32"/>
                        </w:rPr>
                      </w:pPr>
                      <w:r>
                        <w:rPr>
                          <w:color w:val="0070C0"/>
                          <w:szCs w:val="32"/>
                        </w:rPr>
                        <w:t>Hall of Nations</w:t>
                      </w:r>
                    </w:p>
                    <w:p w14:paraId="699835EF" w14:textId="50AB7334" w:rsidR="00E963EB" w:rsidRPr="00A33B59" w:rsidRDefault="00246061" w:rsidP="00A33B59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>Balboa Park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55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DFAFB" wp14:editId="0602395E">
                <wp:simplePos x="0" y="0"/>
                <wp:positionH relativeFrom="page">
                  <wp:posOffset>1714500</wp:posOffset>
                </wp:positionH>
                <wp:positionV relativeFrom="page">
                  <wp:posOffset>8343900</wp:posOffset>
                </wp:positionV>
                <wp:extent cx="3429000" cy="4572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F7019" w14:textId="77777777" w:rsidR="00E963EB" w:rsidRPr="009B7291" w:rsidRDefault="00E963EB" w:rsidP="00AA3AB1">
                            <w:pPr>
                              <w:pStyle w:val="SponsoredBy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Queens Court Committee:</w:t>
                            </w:r>
                          </w:p>
                          <w:p w14:paraId="4ABC20D6" w14:textId="77777777" w:rsidR="00E963EB" w:rsidRPr="009B7291" w:rsidRDefault="00E963EB" w:rsidP="00AA3AB1">
                            <w:pPr>
                              <w:pStyle w:val="SponsoredBy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Dee Flores (</w:t>
                            </w:r>
                            <w:proofErr w:type="gramStart"/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619)397</w:t>
                            </w:r>
                            <w:proofErr w:type="gramEnd"/>
                            <w:r w:rsidRPr="009B7291">
                              <w:rPr>
                                <w:color w:val="0070C0"/>
                                <w:sz w:val="20"/>
                                <w:szCs w:val="20"/>
                              </w:rPr>
                              <w:t>-4802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35pt;margin-top:657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" stroked="f">
                <v:fill opacity="32896f"/>
                <v:textbox>
                  <w:txbxContent>
                    <w:p w14:paraId="063F7019" w14:textId="77777777" w:rsidR="00E963EB" w:rsidRPr="009B7291" w:rsidRDefault="00E963EB" w:rsidP="00AA3AB1">
                      <w:pPr>
                        <w:pStyle w:val="SponsoredBy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Queens Court Committee:</w:t>
                      </w:r>
                    </w:p>
                    <w:p w14:paraId="4ABC20D6" w14:textId="77777777" w:rsidR="00E963EB" w:rsidRPr="009B7291" w:rsidRDefault="00E963EB" w:rsidP="00AA3AB1">
                      <w:pPr>
                        <w:pStyle w:val="SponsoredBy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Dee Flores (</w:t>
                      </w:r>
                      <w:proofErr w:type="gramStart"/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619)397</w:t>
                      </w:r>
                      <w:proofErr w:type="gramEnd"/>
                      <w:r w:rsidRPr="009B7291">
                        <w:rPr>
                          <w:color w:val="0070C0"/>
                          <w:sz w:val="20"/>
                          <w:szCs w:val="20"/>
                        </w:rPr>
                        <w:t>-4802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558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F77E2" wp14:editId="4F86DD6F">
                <wp:simplePos x="0" y="0"/>
                <wp:positionH relativeFrom="page">
                  <wp:posOffset>3543300</wp:posOffset>
                </wp:positionH>
                <wp:positionV relativeFrom="page">
                  <wp:posOffset>3429000</wp:posOffset>
                </wp:positionV>
                <wp:extent cx="3543300" cy="54864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E1767" w14:textId="77777777" w:rsidR="00E963EB" w:rsidRPr="00E27A73" w:rsidRDefault="006755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4CDEA" wp14:editId="204C7CBA">
                                  <wp:extent cx="3644900" cy="5397500"/>
                                  <wp:effectExtent l="0" t="0" r="12700" b="12700"/>
                                  <wp:docPr id="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-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4900" cy="539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79pt;margin-top:270pt;width:279pt;height:6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" filled="f" stroked="f">
                <v:textbox>
                  <w:txbxContent>
                    <w:p w14:paraId="04AE1767" w14:textId="77777777" w:rsidR="00E963EB" w:rsidRPr="00E27A73" w:rsidRDefault="00675585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51B4CDEA" wp14:editId="204C7CBA">
                            <wp:extent cx="3644900" cy="5397500"/>
                            <wp:effectExtent l="0" t="0" r="12700" b="12700"/>
                            <wp:docPr id="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-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4900" cy="539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558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E9DE58" wp14:editId="3E03827A">
                <wp:simplePos x="0" y="0"/>
                <wp:positionH relativeFrom="page">
                  <wp:posOffset>641985</wp:posOffset>
                </wp:positionH>
                <wp:positionV relativeFrom="page">
                  <wp:posOffset>1012825</wp:posOffset>
                </wp:positionV>
                <wp:extent cx="1351915" cy="1107440"/>
                <wp:effectExtent l="0" t="0" r="0" b="1016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29000" w14:textId="77777777" w:rsidR="00E963EB" w:rsidRPr="00E27A73" w:rsidRDefault="00675585" w:rsidP="00F151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9A292" wp14:editId="56BE7AF4">
                                  <wp:extent cx="1168400" cy="10160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0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50.55pt;margin-top:79.75pt;width:106.45pt;height:87.2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" filled="f" stroked="f">
                <v:textbox style="mso-fit-shape-to-text:t">
                  <w:txbxContent>
                    <w:p w14:paraId="7DC29000" w14:textId="77777777" w:rsidR="00E963EB" w:rsidRPr="00E27A73" w:rsidRDefault="00675585" w:rsidP="00F151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9A292" wp14:editId="56BE7AF4">
                            <wp:extent cx="1168400" cy="10160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0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5585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7B1581D" wp14:editId="1AB86148">
                <wp:simplePos x="0" y="0"/>
                <wp:positionH relativeFrom="page">
                  <wp:posOffset>685800</wp:posOffset>
                </wp:positionH>
                <wp:positionV relativeFrom="page">
                  <wp:posOffset>438150</wp:posOffset>
                </wp:positionV>
                <wp:extent cx="6515100" cy="8854440"/>
                <wp:effectExtent l="0" t="635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8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92A9" w14:textId="77777777" w:rsidR="00E963EB" w:rsidRPr="00A2265D" w:rsidRDefault="00675585" w:rsidP="00AA3AB1">
                            <w:pPr>
                              <w:ind w:right="3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FBA28" wp14:editId="1315705E">
                                  <wp:extent cx="6324600" cy="876300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4600" cy="876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54pt;margin-top:34.5pt;width:513pt;height:697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" filled="f" stroked="f">
                <v:textbox style="mso-fit-shape-to-text:t">
                  <w:txbxContent>
                    <w:p w14:paraId="2B9392A9" w14:textId="77777777" w:rsidR="00E963EB" w:rsidRPr="00A2265D" w:rsidRDefault="00675585" w:rsidP="00AA3AB1">
                      <w:pPr>
                        <w:ind w:right="3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7FBA28" wp14:editId="1315705E">
                            <wp:extent cx="6324600" cy="876300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4600" cy="876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3EB" w:rsidRPr="00E27A73" w:rsidSect="00377F72">
      <w:pgSz w:w="12240" w:h="15840"/>
      <w:pgMar w:top="1440" w:right="19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0D920" w14:textId="77777777" w:rsidR="00E963EB" w:rsidRDefault="00E963EB">
      <w:r>
        <w:separator/>
      </w:r>
    </w:p>
  </w:endnote>
  <w:endnote w:type="continuationSeparator" w:id="0">
    <w:p w14:paraId="41603C52" w14:textId="77777777" w:rsidR="00E963EB" w:rsidRDefault="00E9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79D3E" w14:textId="77777777" w:rsidR="00E963EB" w:rsidRDefault="00E963EB">
      <w:r>
        <w:separator/>
      </w:r>
    </w:p>
  </w:footnote>
  <w:footnote w:type="continuationSeparator" w:id="0">
    <w:p w14:paraId="3DF2CFE9" w14:textId="77777777" w:rsidR="00E963EB" w:rsidRDefault="00E96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4BD"/>
    <w:multiLevelType w:val="hybridMultilevel"/>
    <w:tmpl w:val="CAB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0D"/>
    <w:rsid w:val="000668E3"/>
    <w:rsid w:val="000750D8"/>
    <w:rsid w:val="00137010"/>
    <w:rsid w:val="00187E90"/>
    <w:rsid w:val="001B1BE9"/>
    <w:rsid w:val="001F3573"/>
    <w:rsid w:val="00246061"/>
    <w:rsid w:val="002C4540"/>
    <w:rsid w:val="00361C63"/>
    <w:rsid w:val="003671AE"/>
    <w:rsid w:val="00377F72"/>
    <w:rsid w:val="003A2CED"/>
    <w:rsid w:val="003B4CFE"/>
    <w:rsid w:val="00507F99"/>
    <w:rsid w:val="00533DAD"/>
    <w:rsid w:val="00547A27"/>
    <w:rsid w:val="0058182F"/>
    <w:rsid w:val="005A68FC"/>
    <w:rsid w:val="005E25E3"/>
    <w:rsid w:val="00644774"/>
    <w:rsid w:val="00674D5F"/>
    <w:rsid w:val="00675585"/>
    <w:rsid w:val="00740E4E"/>
    <w:rsid w:val="00754F8D"/>
    <w:rsid w:val="007966C9"/>
    <w:rsid w:val="00805574"/>
    <w:rsid w:val="008A50A9"/>
    <w:rsid w:val="008B3F0F"/>
    <w:rsid w:val="008E622A"/>
    <w:rsid w:val="00904BAD"/>
    <w:rsid w:val="00905048"/>
    <w:rsid w:val="009B31AB"/>
    <w:rsid w:val="009B7291"/>
    <w:rsid w:val="00A168DA"/>
    <w:rsid w:val="00A2265D"/>
    <w:rsid w:val="00A23860"/>
    <w:rsid w:val="00A33B59"/>
    <w:rsid w:val="00AA3AB1"/>
    <w:rsid w:val="00AC4672"/>
    <w:rsid w:val="00B22A4A"/>
    <w:rsid w:val="00BB49D0"/>
    <w:rsid w:val="00BF2790"/>
    <w:rsid w:val="00C340B2"/>
    <w:rsid w:val="00C55F84"/>
    <w:rsid w:val="00C60D82"/>
    <w:rsid w:val="00DA06F4"/>
    <w:rsid w:val="00E06A70"/>
    <w:rsid w:val="00E27A73"/>
    <w:rsid w:val="00E5382E"/>
    <w:rsid w:val="00E61632"/>
    <w:rsid w:val="00E963EB"/>
    <w:rsid w:val="00EA70F1"/>
    <w:rsid w:val="00EA7444"/>
    <w:rsid w:val="00EC099C"/>
    <w:rsid w:val="00ED644F"/>
    <w:rsid w:val="00F1510D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0F4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2A"/>
    <w:rPr>
      <w:rFonts w:ascii="Trebuchet MS" w:hAnsi="Trebuchet MS"/>
      <w:color w:val="916B2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66C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622A"/>
    <w:pPr>
      <w:outlineLvl w:val="1"/>
    </w:pPr>
    <w:rPr>
      <w:sz w:val="6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622A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31AB"/>
    <w:rPr>
      <w:rFonts w:ascii="Cambria" w:hAnsi="Cambria" w:cs="Times New Roman"/>
      <w:b/>
      <w:bCs/>
      <w:color w:val="916B2C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B31AB"/>
    <w:rPr>
      <w:rFonts w:ascii="Cambria" w:hAnsi="Cambria" w:cs="Times New Roman"/>
      <w:b/>
      <w:bCs/>
      <w:i/>
      <w:iCs/>
      <w:color w:val="916B2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31AB"/>
    <w:rPr>
      <w:rFonts w:ascii="Cambria" w:hAnsi="Cambria" w:cs="Times New Roman"/>
      <w:b/>
      <w:bCs/>
      <w:color w:val="916B2C"/>
      <w:sz w:val="26"/>
      <w:szCs w:val="26"/>
    </w:rPr>
  </w:style>
  <w:style w:type="paragraph" w:styleId="Header">
    <w:name w:val="header"/>
    <w:basedOn w:val="Normal"/>
    <w:link w:val="Head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31AB"/>
    <w:rPr>
      <w:rFonts w:ascii="Trebuchet MS" w:hAnsi="Trebuchet MS" w:cs="Times New Roman"/>
      <w:color w:val="916B2C"/>
      <w:sz w:val="24"/>
      <w:szCs w:val="24"/>
    </w:rPr>
  </w:style>
  <w:style w:type="paragraph" w:styleId="Footer">
    <w:name w:val="footer"/>
    <w:basedOn w:val="Normal"/>
    <w:link w:val="Foot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1AB"/>
    <w:rPr>
      <w:rFonts w:ascii="Trebuchet MS" w:hAnsi="Trebuchet MS" w:cs="Times New Roman"/>
      <w:color w:val="916B2C"/>
      <w:sz w:val="24"/>
      <w:szCs w:val="24"/>
    </w:rPr>
  </w:style>
  <w:style w:type="paragraph" w:customStyle="1" w:styleId="SponsoredBy">
    <w:name w:val="Sponsored By"/>
    <w:basedOn w:val="Normal"/>
    <w:uiPriority w:val="99"/>
    <w:rsid w:val="008E622A"/>
    <w:rPr>
      <w:caps/>
    </w:rPr>
  </w:style>
  <w:style w:type="paragraph" w:customStyle="1" w:styleId="EventDescription">
    <w:name w:val="Event Description"/>
    <w:basedOn w:val="Normal"/>
    <w:uiPriority w:val="99"/>
    <w:rsid w:val="008E622A"/>
    <w:pPr>
      <w:spacing w:line="264" w:lineRule="auto"/>
    </w:pPr>
  </w:style>
  <w:style w:type="paragraph" w:styleId="BalloonText">
    <w:name w:val="Balloon Text"/>
    <w:basedOn w:val="Normal"/>
    <w:link w:val="BalloonTextChar"/>
    <w:uiPriority w:val="99"/>
    <w:rsid w:val="001F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3573"/>
    <w:rPr>
      <w:rFonts w:ascii="Tahoma" w:hAnsi="Tahoma" w:cs="Tahoma"/>
      <w:color w:val="916B2C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3B4CFE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2A"/>
    <w:rPr>
      <w:rFonts w:ascii="Trebuchet MS" w:hAnsi="Trebuchet MS"/>
      <w:color w:val="916B2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66C9"/>
    <w:pPr>
      <w:spacing w:after="480" w:line="216" w:lineRule="auto"/>
      <w:outlineLvl w:val="0"/>
    </w:pPr>
    <w:rPr>
      <w:caps/>
      <w:sz w:val="100"/>
      <w:szCs w:val="1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622A"/>
    <w:pPr>
      <w:outlineLvl w:val="1"/>
    </w:pPr>
    <w:rPr>
      <w:sz w:val="6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622A"/>
    <w:pPr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31AB"/>
    <w:rPr>
      <w:rFonts w:ascii="Cambria" w:hAnsi="Cambria" w:cs="Times New Roman"/>
      <w:b/>
      <w:bCs/>
      <w:color w:val="916B2C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B31AB"/>
    <w:rPr>
      <w:rFonts w:ascii="Cambria" w:hAnsi="Cambria" w:cs="Times New Roman"/>
      <w:b/>
      <w:bCs/>
      <w:i/>
      <w:iCs/>
      <w:color w:val="916B2C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31AB"/>
    <w:rPr>
      <w:rFonts w:ascii="Cambria" w:hAnsi="Cambria" w:cs="Times New Roman"/>
      <w:b/>
      <w:bCs/>
      <w:color w:val="916B2C"/>
      <w:sz w:val="26"/>
      <w:szCs w:val="26"/>
    </w:rPr>
  </w:style>
  <w:style w:type="paragraph" w:styleId="Header">
    <w:name w:val="header"/>
    <w:basedOn w:val="Normal"/>
    <w:link w:val="Head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31AB"/>
    <w:rPr>
      <w:rFonts w:ascii="Trebuchet MS" w:hAnsi="Trebuchet MS" w:cs="Times New Roman"/>
      <w:color w:val="916B2C"/>
      <w:sz w:val="24"/>
      <w:szCs w:val="24"/>
    </w:rPr>
  </w:style>
  <w:style w:type="paragraph" w:styleId="Footer">
    <w:name w:val="footer"/>
    <w:basedOn w:val="Normal"/>
    <w:link w:val="FooterChar"/>
    <w:uiPriority w:val="99"/>
    <w:rsid w:val="00A22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1AB"/>
    <w:rPr>
      <w:rFonts w:ascii="Trebuchet MS" w:hAnsi="Trebuchet MS" w:cs="Times New Roman"/>
      <w:color w:val="916B2C"/>
      <w:sz w:val="24"/>
      <w:szCs w:val="24"/>
    </w:rPr>
  </w:style>
  <w:style w:type="paragraph" w:customStyle="1" w:styleId="SponsoredBy">
    <w:name w:val="Sponsored By"/>
    <w:basedOn w:val="Normal"/>
    <w:uiPriority w:val="99"/>
    <w:rsid w:val="008E622A"/>
    <w:rPr>
      <w:caps/>
    </w:rPr>
  </w:style>
  <w:style w:type="paragraph" w:customStyle="1" w:styleId="EventDescription">
    <w:name w:val="Event Description"/>
    <w:basedOn w:val="Normal"/>
    <w:uiPriority w:val="99"/>
    <w:rsid w:val="008E622A"/>
    <w:pPr>
      <w:spacing w:line="264" w:lineRule="auto"/>
    </w:pPr>
  </w:style>
  <w:style w:type="paragraph" w:styleId="BalloonText">
    <w:name w:val="Balloon Text"/>
    <w:basedOn w:val="Normal"/>
    <w:link w:val="BalloonTextChar"/>
    <w:uiPriority w:val="99"/>
    <w:rsid w:val="001F3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3573"/>
    <w:rPr>
      <w:rFonts w:ascii="Tahoma" w:hAnsi="Tahoma" w:cs="Tahoma"/>
      <w:color w:val="916B2C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3B4CFE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0.png"/><Relationship Id="rId12" Type="http://schemas.openxmlformats.org/officeDocument/2006/relationships/image" Target="media/image3.emf"/><Relationship Id="rId13" Type="http://schemas.openxmlformats.org/officeDocument/2006/relationships/image" Target="media/image30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pring%20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\Users\Owner\AppData\Roaming\Microsoft\Templates\Spring event flyer.dot</Template>
  <TotalTime>2</TotalTime>
  <Pages>1</Pages>
  <Words>1</Words>
  <Characters>6</Characters>
  <Application>Microsoft Macintosh Word</Application>
  <DocSecurity>0</DocSecurity>
  <Lines>1</Lines>
  <Paragraphs>1</Paragraphs>
  <ScaleCrop>false</ScaleCrop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Aileen Swaisgood</cp:lastModifiedBy>
  <cp:revision>5</cp:revision>
  <cp:lastPrinted>2011-07-04T11:09:00Z</cp:lastPrinted>
  <dcterms:created xsi:type="dcterms:W3CDTF">2014-07-14T07:51:00Z</dcterms:created>
  <dcterms:modified xsi:type="dcterms:W3CDTF">2014-07-25T21:26:00Z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TC010005411033</vt:lpwstr>
  </property>
</Properties>
</file>