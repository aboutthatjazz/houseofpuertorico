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F84" w:rsidRPr="00E27A73" w:rsidRDefault="00EA7444" w:rsidP="00E27A7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C24501" wp14:editId="72DE3D1C">
                <wp:simplePos x="0" y="0"/>
                <wp:positionH relativeFrom="page">
                  <wp:posOffset>1866900</wp:posOffset>
                </wp:positionH>
                <wp:positionV relativeFrom="page">
                  <wp:posOffset>5934075</wp:posOffset>
                </wp:positionV>
                <wp:extent cx="1751330" cy="4937760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1330" cy="493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622A" w:rsidRPr="00F1510D" w:rsidRDefault="00F1510D" w:rsidP="008E622A">
                            <w:pPr>
                              <w:pStyle w:val="EventDescription"/>
                              <w:rPr>
                                <w:color w:val="0070C0"/>
                              </w:rPr>
                            </w:pPr>
                            <w:r w:rsidRPr="00F1510D">
                              <w:rPr>
                                <w:color w:val="0070C0"/>
                              </w:rPr>
                              <w:t>The Queen’s Court Pageant is for Members of House of Puerto Rico San Diego.</w:t>
                            </w:r>
                          </w:p>
                          <w:p w:rsidR="00F1510D" w:rsidRPr="00F1510D" w:rsidRDefault="00F1510D" w:rsidP="008E622A">
                            <w:pPr>
                              <w:pStyle w:val="EventDescription"/>
                              <w:rPr>
                                <w:color w:val="0070C0"/>
                              </w:rPr>
                            </w:pPr>
                          </w:p>
                          <w:p w:rsidR="00F1510D" w:rsidRDefault="00F1510D" w:rsidP="008E622A">
                            <w:pPr>
                              <w:pStyle w:val="EventDescription"/>
                              <w:rPr>
                                <w:color w:val="0070C0"/>
                              </w:rPr>
                            </w:pPr>
                            <w:r w:rsidRPr="00F1510D">
                              <w:rPr>
                                <w:color w:val="0070C0"/>
                              </w:rPr>
                              <w:t>Girls must be between the ages of 10 – 21 years old in order to participate.</w:t>
                            </w:r>
                          </w:p>
                          <w:p w:rsidR="00EA7444" w:rsidRDefault="00EA7444" w:rsidP="008E622A">
                            <w:pPr>
                              <w:pStyle w:val="EventDescription"/>
                              <w:rPr>
                                <w:color w:val="0070C0"/>
                              </w:rPr>
                            </w:pPr>
                          </w:p>
                          <w:p w:rsidR="002C4540" w:rsidRDefault="002C4540" w:rsidP="008E622A">
                            <w:pPr>
                              <w:pStyle w:val="EventDescription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 xml:space="preserve">Learn about </w:t>
                            </w:r>
                            <w:r w:rsidR="00A33B59">
                              <w:rPr>
                                <w:color w:val="0070C0"/>
                              </w:rPr>
                              <w:t>House of Puerto Rico San Diego’s youth program and House of Pacific Relations Queens Program.</w:t>
                            </w:r>
                          </w:p>
                          <w:p w:rsidR="00B22A4A" w:rsidRDefault="00B22A4A" w:rsidP="008E622A">
                            <w:pPr>
                              <w:pStyle w:val="EventDescription"/>
                              <w:rPr>
                                <w:color w:val="0070C0"/>
                              </w:rPr>
                            </w:pPr>
                          </w:p>
                          <w:p w:rsidR="00B22A4A" w:rsidRDefault="00B22A4A" w:rsidP="00B22A4A">
                            <w:pPr>
                              <w:pStyle w:val="EventDescription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 xml:space="preserve"> </w:t>
                            </w:r>
                          </w:p>
                          <w:p w:rsidR="00E06A70" w:rsidRDefault="00E06A70" w:rsidP="008E622A">
                            <w:pPr>
                              <w:pStyle w:val="EventDescription"/>
                              <w:rPr>
                                <w:color w:val="0070C0"/>
                              </w:rPr>
                            </w:pPr>
                          </w:p>
                          <w:p w:rsidR="00E06A70" w:rsidRPr="00F1510D" w:rsidRDefault="00E06A70" w:rsidP="008E622A">
                            <w:pPr>
                              <w:pStyle w:val="EventDescription"/>
                              <w:rPr>
                                <w:color w:val="0070C0"/>
                              </w:rPr>
                            </w:pPr>
                          </w:p>
                          <w:p w:rsidR="00F1510D" w:rsidRDefault="00F1510D" w:rsidP="008E622A">
                            <w:pPr>
                              <w:pStyle w:val="EventDescription"/>
                            </w:pPr>
                          </w:p>
                          <w:p w:rsidR="00F1510D" w:rsidRDefault="00F1510D" w:rsidP="008E622A">
                            <w:pPr>
                              <w:pStyle w:val="EventDescription"/>
                            </w:pPr>
                          </w:p>
                          <w:p w:rsidR="00F1510D" w:rsidRDefault="00F1510D" w:rsidP="008E622A">
                            <w:pPr>
                              <w:pStyle w:val="EventDescription"/>
                            </w:pPr>
                          </w:p>
                          <w:p w:rsidR="00F1510D" w:rsidRPr="00E27A73" w:rsidRDefault="00F1510D" w:rsidP="008E622A">
                            <w:pPr>
                              <w:pStyle w:val="EventDescription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47pt;margin-top:467.25pt;width:137.9pt;height:388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a6PtgIAALo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" filled="f" stroked="f">
                <v:textbox>
                  <w:txbxContent>
                    <w:p w:rsidR="008E622A" w:rsidRPr="00F1510D" w:rsidRDefault="00F1510D" w:rsidP="008E622A">
                      <w:pPr>
                        <w:pStyle w:val="EventDescription"/>
                        <w:rPr>
                          <w:color w:val="0070C0"/>
                        </w:rPr>
                      </w:pPr>
                      <w:r w:rsidRPr="00F1510D">
                        <w:rPr>
                          <w:color w:val="0070C0"/>
                        </w:rPr>
                        <w:t>The Queen’s Court Pageant is for Members of House of Puerto Rico San Diego.</w:t>
                      </w:r>
                    </w:p>
                    <w:p w:rsidR="00F1510D" w:rsidRPr="00F1510D" w:rsidRDefault="00F1510D" w:rsidP="008E622A">
                      <w:pPr>
                        <w:pStyle w:val="EventDescription"/>
                        <w:rPr>
                          <w:color w:val="0070C0"/>
                        </w:rPr>
                      </w:pPr>
                    </w:p>
                    <w:p w:rsidR="00F1510D" w:rsidRDefault="00F1510D" w:rsidP="008E622A">
                      <w:pPr>
                        <w:pStyle w:val="EventDescription"/>
                        <w:rPr>
                          <w:color w:val="0070C0"/>
                        </w:rPr>
                      </w:pPr>
                      <w:r w:rsidRPr="00F1510D">
                        <w:rPr>
                          <w:color w:val="0070C0"/>
                        </w:rPr>
                        <w:t>Girls must be between the ages of 10 – 21 years old in order to participate.</w:t>
                      </w:r>
                    </w:p>
                    <w:p w:rsidR="00EA7444" w:rsidRDefault="00EA7444" w:rsidP="008E622A">
                      <w:pPr>
                        <w:pStyle w:val="EventDescription"/>
                        <w:rPr>
                          <w:color w:val="0070C0"/>
                        </w:rPr>
                      </w:pPr>
                    </w:p>
                    <w:p w:rsidR="002C4540" w:rsidRDefault="002C4540" w:rsidP="008E622A">
                      <w:pPr>
                        <w:pStyle w:val="EventDescription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 xml:space="preserve">Learn about </w:t>
                      </w:r>
                      <w:r w:rsidR="00A33B59">
                        <w:rPr>
                          <w:color w:val="0070C0"/>
                        </w:rPr>
                        <w:t>House of Puerto Rico San Diego’s youth program and House of Pacific Relations Queens Program.</w:t>
                      </w:r>
                    </w:p>
                    <w:p w:rsidR="00B22A4A" w:rsidRDefault="00B22A4A" w:rsidP="008E622A">
                      <w:pPr>
                        <w:pStyle w:val="EventDescription"/>
                        <w:rPr>
                          <w:color w:val="0070C0"/>
                        </w:rPr>
                      </w:pPr>
                    </w:p>
                    <w:p w:rsidR="00B22A4A" w:rsidRDefault="00B22A4A" w:rsidP="00B22A4A">
                      <w:pPr>
                        <w:pStyle w:val="EventDescription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 xml:space="preserve"> </w:t>
                      </w:r>
                    </w:p>
                    <w:p w:rsidR="00E06A70" w:rsidRDefault="00E06A70" w:rsidP="008E622A">
                      <w:pPr>
                        <w:pStyle w:val="EventDescription"/>
                        <w:rPr>
                          <w:color w:val="0070C0"/>
                        </w:rPr>
                      </w:pPr>
                    </w:p>
                    <w:p w:rsidR="00E06A70" w:rsidRPr="00F1510D" w:rsidRDefault="00E06A70" w:rsidP="008E622A">
                      <w:pPr>
                        <w:pStyle w:val="EventDescription"/>
                        <w:rPr>
                          <w:color w:val="0070C0"/>
                        </w:rPr>
                      </w:pPr>
                    </w:p>
                    <w:p w:rsidR="00F1510D" w:rsidRDefault="00F1510D" w:rsidP="008E622A">
                      <w:pPr>
                        <w:pStyle w:val="EventDescription"/>
                      </w:pPr>
                    </w:p>
                    <w:p w:rsidR="00F1510D" w:rsidRDefault="00F1510D" w:rsidP="008E622A">
                      <w:pPr>
                        <w:pStyle w:val="EventDescription"/>
                      </w:pPr>
                    </w:p>
                    <w:p w:rsidR="00F1510D" w:rsidRDefault="00F1510D" w:rsidP="008E622A">
                      <w:pPr>
                        <w:pStyle w:val="EventDescription"/>
                      </w:pPr>
                    </w:p>
                    <w:p w:rsidR="00F1510D" w:rsidRPr="00E27A73" w:rsidRDefault="00F1510D" w:rsidP="008E622A">
                      <w:pPr>
                        <w:pStyle w:val="EventDescription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340B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6AD009" wp14:editId="26BBAF1B">
                <wp:simplePos x="0" y="0"/>
                <wp:positionH relativeFrom="page">
                  <wp:posOffset>1428750</wp:posOffset>
                </wp:positionH>
                <wp:positionV relativeFrom="page">
                  <wp:posOffset>9201151</wp:posOffset>
                </wp:positionV>
                <wp:extent cx="4469130" cy="87630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913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7291" w:rsidRDefault="009B7291" w:rsidP="00B22A4A">
                            <w:pPr>
                              <w:pStyle w:val="SponsoredBy"/>
                              <w:rPr>
                                <w:color w:val="0070C0"/>
                                <w:sz w:val="20"/>
                                <w:szCs w:val="20"/>
                              </w:rPr>
                            </w:pPr>
                          </w:p>
                          <w:p w:rsidR="00EA7444" w:rsidRPr="009B7291" w:rsidRDefault="00EA7444" w:rsidP="009B7291">
                            <w:pPr>
                              <w:pStyle w:val="SponsoredBy"/>
                              <w:jc w:val="center"/>
                              <w:rPr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9B7291">
                              <w:rPr>
                                <w:color w:val="0070C0"/>
                                <w:sz w:val="20"/>
                                <w:szCs w:val="20"/>
                              </w:rPr>
                              <w:t>Jose Lopez – Youth Program Coordinator (619) 252-3750</w:t>
                            </w:r>
                          </w:p>
                          <w:p w:rsidR="00EA7444" w:rsidRPr="009B7291" w:rsidRDefault="00EA7444" w:rsidP="00B22A4A">
                            <w:pPr>
                              <w:pStyle w:val="SponsoredBy"/>
                              <w:rPr>
                                <w:color w:val="0070C0"/>
                                <w:sz w:val="20"/>
                                <w:szCs w:val="20"/>
                              </w:rPr>
                            </w:pPr>
                          </w:p>
                          <w:p w:rsidR="00EA7444" w:rsidRPr="009B7291" w:rsidRDefault="00EA7444" w:rsidP="00EA7444">
                            <w:pPr>
                              <w:pStyle w:val="SponsoredBy"/>
                              <w:jc w:val="center"/>
                              <w:rPr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9B7291">
                              <w:rPr>
                                <w:color w:val="0070C0"/>
                                <w:sz w:val="20"/>
                                <w:szCs w:val="20"/>
                              </w:rPr>
                              <w:t>Queens Court Committee:</w:t>
                            </w:r>
                          </w:p>
                          <w:p w:rsidR="008E622A" w:rsidRPr="009B7291" w:rsidRDefault="001F3573" w:rsidP="009B7291">
                            <w:pPr>
                              <w:pStyle w:val="SponsoredBy"/>
                              <w:jc w:val="center"/>
                              <w:rPr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9B7291">
                              <w:rPr>
                                <w:color w:val="0070C0"/>
                                <w:sz w:val="20"/>
                                <w:szCs w:val="20"/>
                              </w:rPr>
                              <w:t>i</w:t>
                            </w:r>
                            <w:r w:rsidR="00E06A70" w:rsidRPr="009B7291">
                              <w:rPr>
                                <w:color w:val="0070C0"/>
                                <w:sz w:val="20"/>
                                <w:szCs w:val="20"/>
                              </w:rPr>
                              <w:t xml:space="preserve">vette Hector </w:t>
                            </w:r>
                            <w:r w:rsidR="00B22A4A" w:rsidRPr="009B7291">
                              <w:rPr>
                                <w:color w:val="0070C0"/>
                                <w:sz w:val="20"/>
                                <w:szCs w:val="20"/>
                              </w:rPr>
                              <w:t xml:space="preserve">(619)397-0812 </w:t>
                            </w:r>
                            <w:r w:rsidR="00E06A70" w:rsidRPr="009B7291">
                              <w:rPr>
                                <w:color w:val="0070C0"/>
                                <w:sz w:val="20"/>
                                <w:szCs w:val="20"/>
                              </w:rPr>
                              <w:t xml:space="preserve">  Dee Flores </w:t>
                            </w:r>
                            <w:r w:rsidR="00B22A4A" w:rsidRPr="009B7291">
                              <w:rPr>
                                <w:color w:val="0070C0"/>
                                <w:sz w:val="20"/>
                                <w:szCs w:val="20"/>
                              </w:rPr>
                              <w:t>(619)397-4802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112.5pt;margin-top:724.5pt;width:351.9pt;height:69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" filled="f" stroked="f">
                <v:textbox>
                  <w:txbxContent>
                    <w:p w:rsidR="009B7291" w:rsidRDefault="009B7291" w:rsidP="00B22A4A">
                      <w:pPr>
                        <w:pStyle w:val="SponsoredBy"/>
                        <w:rPr>
                          <w:color w:val="0070C0"/>
                          <w:sz w:val="20"/>
                          <w:szCs w:val="20"/>
                        </w:rPr>
                      </w:pPr>
                    </w:p>
                    <w:p w:rsidR="00EA7444" w:rsidRPr="009B7291" w:rsidRDefault="00EA7444" w:rsidP="009B7291">
                      <w:pPr>
                        <w:pStyle w:val="SponsoredBy"/>
                        <w:jc w:val="center"/>
                        <w:rPr>
                          <w:color w:val="0070C0"/>
                          <w:sz w:val="20"/>
                          <w:szCs w:val="20"/>
                        </w:rPr>
                      </w:pPr>
                      <w:r w:rsidRPr="009B7291">
                        <w:rPr>
                          <w:color w:val="0070C0"/>
                          <w:sz w:val="20"/>
                          <w:szCs w:val="20"/>
                        </w:rPr>
                        <w:t>Jose Lopez – Youth Program Coordinator (619) 252-3750</w:t>
                      </w:r>
                    </w:p>
                    <w:p w:rsidR="00EA7444" w:rsidRPr="009B7291" w:rsidRDefault="00EA7444" w:rsidP="00B22A4A">
                      <w:pPr>
                        <w:pStyle w:val="SponsoredBy"/>
                        <w:rPr>
                          <w:color w:val="0070C0"/>
                          <w:sz w:val="20"/>
                          <w:szCs w:val="20"/>
                        </w:rPr>
                      </w:pPr>
                    </w:p>
                    <w:p w:rsidR="00EA7444" w:rsidRPr="009B7291" w:rsidRDefault="00EA7444" w:rsidP="00EA7444">
                      <w:pPr>
                        <w:pStyle w:val="SponsoredBy"/>
                        <w:jc w:val="center"/>
                        <w:rPr>
                          <w:color w:val="0070C0"/>
                          <w:sz w:val="20"/>
                          <w:szCs w:val="20"/>
                        </w:rPr>
                      </w:pPr>
                      <w:r w:rsidRPr="009B7291">
                        <w:rPr>
                          <w:color w:val="0070C0"/>
                          <w:sz w:val="20"/>
                          <w:szCs w:val="20"/>
                        </w:rPr>
                        <w:t>Queens Court Committee:</w:t>
                      </w:r>
                    </w:p>
                    <w:p w:rsidR="008E622A" w:rsidRPr="009B7291" w:rsidRDefault="001F3573" w:rsidP="009B7291">
                      <w:pPr>
                        <w:pStyle w:val="SponsoredBy"/>
                        <w:jc w:val="center"/>
                        <w:rPr>
                          <w:color w:val="0070C0"/>
                          <w:sz w:val="20"/>
                          <w:szCs w:val="20"/>
                        </w:rPr>
                      </w:pPr>
                      <w:r w:rsidRPr="009B7291">
                        <w:rPr>
                          <w:color w:val="0070C0"/>
                          <w:sz w:val="20"/>
                          <w:szCs w:val="20"/>
                        </w:rPr>
                        <w:t>i</w:t>
                      </w:r>
                      <w:r w:rsidR="00E06A70" w:rsidRPr="009B7291">
                        <w:rPr>
                          <w:color w:val="0070C0"/>
                          <w:sz w:val="20"/>
                          <w:szCs w:val="20"/>
                        </w:rPr>
                        <w:t xml:space="preserve">vette Hector </w:t>
                      </w:r>
                      <w:r w:rsidR="00B22A4A" w:rsidRPr="009B7291">
                        <w:rPr>
                          <w:color w:val="0070C0"/>
                          <w:sz w:val="20"/>
                          <w:szCs w:val="20"/>
                        </w:rPr>
                        <w:t xml:space="preserve">(619)397-0812 </w:t>
                      </w:r>
                      <w:r w:rsidR="00E06A70" w:rsidRPr="009B7291">
                        <w:rPr>
                          <w:color w:val="0070C0"/>
                          <w:sz w:val="20"/>
                          <w:szCs w:val="20"/>
                        </w:rPr>
                        <w:t xml:space="preserve">  Dee Flores </w:t>
                      </w:r>
                      <w:r w:rsidR="00B22A4A" w:rsidRPr="009B7291">
                        <w:rPr>
                          <w:color w:val="0070C0"/>
                          <w:sz w:val="20"/>
                          <w:szCs w:val="20"/>
                        </w:rPr>
                        <w:t>(619)397-4802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3B59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395D61" wp14:editId="78BFF90C">
                <wp:simplePos x="0" y="0"/>
                <wp:positionH relativeFrom="page">
                  <wp:posOffset>1866900</wp:posOffset>
                </wp:positionH>
                <wp:positionV relativeFrom="page">
                  <wp:posOffset>1323975</wp:posOffset>
                </wp:positionV>
                <wp:extent cx="3437255" cy="4838700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7255" cy="483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510D" w:rsidRPr="00F1510D" w:rsidRDefault="00F1510D" w:rsidP="00F1510D">
                            <w:pPr>
                              <w:pStyle w:val="Heading1"/>
                              <w:rPr>
                                <w:color w:val="0070C0"/>
                                <w:sz w:val="48"/>
                                <w:szCs w:val="48"/>
                              </w:rPr>
                            </w:pPr>
                            <w:r w:rsidRPr="00F1510D">
                              <w:rPr>
                                <w:color w:val="0070C0"/>
                                <w:sz w:val="48"/>
                                <w:szCs w:val="48"/>
                              </w:rPr>
                              <w:t xml:space="preserve">House of puerto </w:t>
                            </w:r>
                            <w:r>
                              <w:rPr>
                                <w:color w:val="0070C0"/>
                                <w:sz w:val="48"/>
                                <w:szCs w:val="48"/>
                              </w:rPr>
                              <w:t xml:space="preserve">          </w:t>
                            </w:r>
                            <w:r w:rsidRPr="00F1510D">
                              <w:rPr>
                                <w:color w:val="0070C0"/>
                                <w:sz w:val="48"/>
                                <w:szCs w:val="48"/>
                              </w:rPr>
                              <w:t>rico san diego</w:t>
                            </w:r>
                          </w:p>
                          <w:p w:rsidR="00F1510D" w:rsidRPr="002C4540" w:rsidRDefault="00F1510D" w:rsidP="00F1510D">
                            <w:pPr>
                              <w:pStyle w:val="Heading1"/>
                              <w:rPr>
                                <w:rFonts w:ascii="Lucida Handwriting" w:hAnsi="Lucida Handwriting" w:cs="Aharoni"/>
                                <w:b/>
                                <w:color w:val="0070C0"/>
                                <w:sz w:val="72"/>
                                <w:szCs w:val="72"/>
                              </w:rPr>
                            </w:pPr>
                            <w:r w:rsidRPr="002C4540">
                              <w:rPr>
                                <w:rFonts w:ascii="Lucida Handwriting" w:hAnsi="Lucida Handwriting" w:cs="Aharoni"/>
                                <w:b/>
                                <w:color w:val="0070C0"/>
                                <w:sz w:val="72"/>
                                <w:szCs w:val="72"/>
                              </w:rPr>
                              <w:t>Queen’s Court Pageant</w:t>
                            </w:r>
                          </w:p>
                          <w:p w:rsidR="00F1510D" w:rsidRPr="00F1510D" w:rsidRDefault="00F1510D" w:rsidP="00F1510D">
                            <w:pPr>
                              <w:rPr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F1510D">
                              <w:rPr>
                                <w:color w:val="0070C0"/>
                                <w:sz w:val="32"/>
                                <w:szCs w:val="32"/>
                              </w:rPr>
                              <w:t>Informative Meeting</w:t>
                            </w:r>
                            <w:r w:rsidR="00B22A4A">
                              <w:rPr>
                                <w:color w:val="0070C0"/>
                                <w:sz w:val="32"/>
                                <w:szCs w:val="32"/>
                              </w:rPr>
                              <w:t xml:space="preserve"> and Registration:</w:t>
                            </w:r>
                          </w:p>
                          <w:p w:rsidR="00E27A73" w:rsidRPr="00F1510D" w:rsidRDefault="00E06A70" w:rsidP="008E622A">
                            <w:pPr>
                              <w:pStyle w:val="Heading2"/>
                              <w:rPr>
                                <w:color w:val="0070C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70C0"/>
                                <w:sz w:val="32"/>
                                <w:szCs w:val="32"/>
                              </w:rPr>
                              <w:t xml:space="preserve">July </w:t>
                            </w:r>
                            <w:r w:rsidR="00B22A4A">
                              <w:rPr>
                                <w:color w:val="0070C0"/>
                                <w:sz w:val="32"/>
                                <w:szCs w:val="32"/>
                              </w:rPr>
                              <w:t>30</w:t>
                            </w:r>
                            <w:r w:rsidR="008E622A" w:rsidRPr="00F1510D">
                              <w:rPr>
                                <w:color w:val="0070C0"/>
                                <w:sz w:val="32"/>
                                <w:szCs w:val="32"/>
                              </w:rPr>
                              <w:t xml:space="preserve">, </w:t>
                            </w:r>
                            <w:r>
                              <w:rPr>
                                <w:color w:val="0070C0"/>
                                <w:sz w:val="32"/>
                                <w:szCs w:val="32"/>
                              </w:rPr>
                              <w:t>1</w:t>
                            </w:r>
                            <w:r w:rsidR="00B22A4A">
                              <w:rPr>
                                <w:color w:val="0070C0"/>
                                <w:sz w:val="32"/>
                                <w:szCs w:val="32"/>
                              </w:rPr>
                              <w:t>2</w:t>
                            </w:r>
                            <w:r w:rsidR="00F1510D" w:rsidRPr="00F1510D">
                              <w:rPr>
                                <w:color w:val="0070C0"/>
                                <w:sz w:val="32"/>
                                <w:szCs w:val="32"/>
                              </w:rPr>
                              <w:t>:00</w:t>
                            </w:r>
                            <w:r w:rsidR="00E27A73" w:rsidRPr="00F1510D">
                              <w:rPr>
                                <w:color w:val="0070C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B22A4A">
                              <w:rPr>
                                <w:color w:val="0070C0"/>
                                <w:sz w:val="32"/>
                                <w:szCs w:val="32"/>
                              </w:rPr>
                              <w:t>p</w:t>
                            </w:r>
                            <w:r w:rsidR="00E27A73" w:rsidRPr="00F1510D">
                              <w:rPr>
                                <w:color w:val="0070C0"/>
                                <w:sz w:val="32"/>
                                <w:szCs w:val="32"/>
                              </w:rPr>
                              <w:t>.m.</w:t>
                            </w:r>
                          </w:p>
                          <w:p w:rsidR="00E27A73" w:rsidRDefault="00F1510D" w:rsidP="008E622A">
                            <w:pPr>
                              <w:pStyle w:val="Heading3"/>
                              <w:rPr>
                                <w:color w:val="0070C0"/>
                                <w:szCs w:val="32"/>
                              </w:rPr>
                            </w:pPr>
                            <w:r w:rsidRPr="00F1510D">
                              <w:rPr>
                                <w:color w:val="0070C0"/>
                                <w:szCs w:val="32"/>
                              </w:rPr>
                              <w:t>Hall of Nations</w:t>
                            </w:r>
                            <w:r w:rsidR="008E622A" w:rsidRPr="00F1510D">
                              <w:rPr>
                                <w:color w:val="0070C0"/>
                                <w:szCs w:val="32"/>
                              </w:rPr>
                              <w:t xml:space="preserve">, </w:t>
                            </w:r>
                            <w:r w:rsidRPr="00F1510D">
                              <w:rPr>
                                <w:color w:val="0070C0"/>
                                <w:szCs w:val="32"/>
                              </w:rPr>
                              <w:t>San Diego</w:t>
                            </w:r>
                            <w:r w:rsidR="00E27A73" w:rsidRPr="00F1510D">
                              <w:rPr>
                                <w:color w:val="0070C0"/>
                                <w:szCs w:val="32"/>
                              </w:rPr>
                              <w:t xml:space="preserve">, </w:t>
                            </w:r>
                            <w:r w:rsidRPr="00F1510D">
                              <w:rPr>
                                <w:color w:val="0070C0"/>
                                <w:szCs w:val="32"/>
                              </w:rPr>
                              <w:t>C</w:t>
                            </w:r>
                            <w:r w:rsidR="00E27A73" w:rsidRPr="00F1510D">
                              <w:rPr>
                                <w:color w:val="0070C0"/>
                                <w:szCs w:val="32"/>
                              </w:rPr>
                              <w:t>A</w:t>
                            </w:r>
                          </w:p>
                          <w:p w:rsidR="00A33B59" w:rsidRPr="00A33B59" w:rsidRDefault="00A33B59" w:rsidP="00A33B59">
                            <w:pPr>
                              <w:rPr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A33B59">
                              <w:rPr>
                                <w:color w:val="0070C0"/>
                                <w:sz w:val="32"/>
                                <w:szCs w:val="32"/>
                              </w:rPr>
                              <w:t>2191 West Pan American Rd</w:t>
                            </w:r>
                            <w:r w:rsidRPr="00A33B59">
                              <w:rPr>
                                <w:color w:val="0070C0"/>
                                <w:sz w:val="32"/>
                                <w:szCs w:val="32"/>
                              </w:rPr>
                              <w:br/>
                              <w:t>San Diego, CA</w:t>
                            </w:r>
                            <w:r w:rsidR="00C340B2">
                              <w:rPr>
                                <w:color w:val="0070C0"/>
                                <w:sz w:val="32"/>
                                <w:szCs w:val="32"/>
                              </w:rPr>
                              <w:t xml:space="preserve"> 92101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147pt;margin-top:104.25pt;width:270.65pt;height:381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" filled="f" stroked="f">
                <v:textbox>
                  <w:txbxContent>
                    <w:p w:rsidR="00F1510D" w:rsidRPr="00F1510D" w:rsidRDefault="00F1510D" w:rsidP="00F1510D">
                      <w:pPr>
                        <w:pStyle w:val="Heading1"/>
                        <w:rPr>
                          <w:color w:val="0070C0"/>
                          <w:sz w:val="48"/>
                          <w:szCs w:val="48"/>
                        </w:rPr>
                      </w:pPr>
                      <w:r w:rsidRPr="00F1510D">
                        <w:rPr>
                          <w:color w:val="0070C0"/>
                          <w:sz w:val="48"/>
                          <w:szCs w:val="48"/>
                        </w:rPr>
                        <w:t xml:space="preserve">House of puerto </w:t>
                      </w:r>
                      <w:r>
                        <w:rPr>
                          <w:color w:val="0070C0"/>
                          <w:sz w:val="48"/>
                          <w:szCs w:val="48"/>
                        </w:rPr>
                        <w:t xml:space="preserve">          </w:t>
                      </w:r>
                      <w:r w:rsidRPr="00F1510D">
                        <w:rPr>
                          <w:color w:val="0070C0"/>
                          <w:sz w:val="48"/>
                          <w:szCs w:val="48"/>
                        </w:rPr>
                        <w:t>rico san diego</w:t>
                      </w:r>
                    </w:p>
                    <w:p w:rsidR="00F1510D" w:rsidRPr="002C4540" w:rsidRDefault="00F1510D" w:rsidP="00F1510D">
                      <w:pPr>
                        <w:pStyle w:val="Heading1"/>
                        <w:rPr>
                          <w:rFonts w:ascii="Lucida Handwriting" w:hAnsi="Lucida Handwriting" w:cs="Aharoni"/>
                          <w:b/>
                          <w:color w:val="0070C0"/>
                          <w:sz w:val="72"/>
                          <w:szCs w:val="72"/>
                        </w:rPr>
                      </w:pPr>
                      <w:r w:rsidRPr="002C4540">
                        <w:rPr>
                          <w:rFonts w:ascii="Lucida Handwriting" w:hAnsi="Lucida Handwriting" w:cs="Aharoni"/>
                          <w:b/>
                          <w:color w:val="0070C0"/>
                          <w:sz w:val="72"/>
                          <w:szCs w:val="72"/>
                        </w:rPr>
                        <w:t>Queen’s Court Pageant</w:t>
                      </w:r>
                    </w:p>
                    <w:p w:rsidR="00F1510D" w:rsidRPr="00F1510D" w:rsidRDefault="00F1510D" w:rsidP="00F1510D">
                      <w:pPr>
                        <w:rPr>
                          <w:color w:val="0070C0"/>
                          <w:sz w:val="32"/>
                          <w:szCs w:val="32"/>
                        </w:rPr>
                      </w:pPr>
                      <w:r w:rsidRPr="00F1510D">
                        <w:rPr>
                          <w:color w:val="0070C0"/>
                          <w:sz w:val="32"/>
                          <w:szCs w:val="32"/>
                        </w:rPr>
                        <w:t>Informative Meeting</w:t>
                      </w:r>
                      <w:r w:rsidR="00B22A4A">
                        <w:rPr>
                          <w:color w:val="0070C0"/>
                          <w:sz w:val="32"/>
                          <w:szCs w:val="32"/>
                        </w:rPr>
                        <w:t xml:space="preserve"> and Registration:</w:t>
                      </w:r>
                    </w:p>
                    <w:p w:rsidR="00E27A73" w:rsidRPr="00F1510D" w:rsidRDefault="00E06A70" w:rsidP="008E622A">
                      <w:pPr>
                        <w:pStyle w:val="Heading2"/>
                        <w:rPr>
                          <w:color w:val="0070C0"/>
                          <w:sz w:val="32"/>
                          <w:szCs w:val="32"/>
                        </w:rPr>
                      </w:pPr>
                      <w:r>
                        <w:rPr>
                          <w:color w:val="0070C0"/>
                          <w:sz w:val="32"/>
                          <w:szCs w:val="32"/>
                        </w:rPr>
                        <w:t xml:space="preserve">July </w:t>
                      </w:r>
                      <w:r w:rsidR="00B22A4A">
                        <w:rPr>
                          <w:color w:val="0070C0"/>
                          <w:sz w:val="32"/>
                          <w:szCs w:val="32"/>
                        </w:rPr>
                        <w:t>30</w:t>
                      </w:r>
                      <w:r w:rsidR="008E622A" w:rsidRPr="00F1510D">
                        <w:rPr>
                          <w:color w:val="0070C0"/>
                          <w:sz w:val="32"/>
                          <w:szCs w:val="32"/>
                        </w:rPr>
                        <w:t xml:space="preserve">, </w:t>
                      </w:r>
                      <w:r>
                        <w:rPr>
                          <w:color w:val="0070C0"/>
                          <w:sz w:val="32"/>
                          <w:szCs w:val="32"/>
                        </w:rPr>
                        <w:t>1</w:t>
                      </w:r>
                      <w:r w:rsidR="00B22A4A">
                        <w:rPr>
                          <w:color w:val="0070C0"/>
                          <w:sz w:val="32"/>
                          <w:szCs w:val="32"/>
                        </w:rPr>
                        <w:t>2</w:t>
                      </w:r>
                      <w:r w:rsidR="00F1510D" w:rsidRPr="00F1510D">
                        <w:rPr>
                          <w:color w:val="0070C0"/>
                          <w:sz w:val="32"/>
                          <w:szCs w:val="32"/>
                        </w:rPr>
                        <w:t>:00</w:t>
                      </w:r>
                      <w:r w:rsidR="00E27A73" w:rsidRPr="00F1510D">
                        <w:rPr>
                          <w:color w:val="0070C0"/>
                          <w:sz w:val="32"/>
                          <w:szCs w:val="32"/>
                        </w:rPr>
                        <w:t xml:space="preserve"> </w:t>
                      </w:r>
                      <w:r w:rsidR="00B22A4A">
                        <w:rPr>
                          <w:color w:val="0070C0"/>
                          <w:sz w:val="32"/>
                          <w:szCs w:val="32"/>
                        </w:rPr>
                        <w:t>p</w:t>
                      </w:r>
                      <w:r w:rsidR="00E27A73" w:rsidRPr="00F1510D">
                        <w:rPr>
                          <w:color w:val="0070C0"/>
                          <w:sz w:val="32"/>
                          <w:szCs w:val="32"/>
                        </w:rPr>
                        <w:t>.m.</w:t>
                      </w:r>
                    </w:p>
                    <w:p w:rsidR="00E27A73" w:rsidRDefault="00F1510D" w:rsidP="008E622A">
                      <w:pPr>
                        <w:pStyle w:val="Heading3"/>
                        <w:rPr>
                          <w:color w:val="0070C0"/>
                          <w:szCs w:val="32"/>
                        </w:rPr>
                      </w:pPr>
                      <w:r w:rsidRPr="00F1510D">
                        <w:rPr>
                          <w:color w:val="0070C0"/>
                          <w:szCs w:val="32"/>
                        </w:rPr>
                        <w:t>Hall of Nations</w:t>
                      </w:r>
                      <w:r w:rsidR="008E622A" w:rsidRPr="00F1510D">
                        <w:rPr>
                          <w:color w:val="0070C0"/>
                          <w:szCs w:val="32"/>
                        </w:rPr>
                        <w:t xml:space="preserve">, </w:t>
                      </w:r>
                      <w:r w:rsidRPr="00F1510D">
                        <w:rPr>
                          <w:color w:val="0070C0"/>
                          <w:szCs w:val="32"/>
                        </w:rPr>
                        <w:t>San Diego</w:t>
                      </w:r>
                      <w:r w:rsidR="00E27A73" w:rsidRPr="00F1510D">
                        <w:rPr>
                          <w:color w:val="0070C0"/>
                          <w:szCs w:val="32"/>
                        </w:rPr>
                        <w:t xml:space="preserve">, </w:t>
                      </w:r>
                      <w:r w:rsidRPr="00F1510D">
                        <w:rPr>
                          <w:color w:val="0070C0"/>
                          <w:szCs w:val="32"/>
                        </w:rPr>
                        <w:t>C</w:t>
                      </w:r>
                      <w:r w:rsidR="00E27A73" w:rsidRPr="00F1510D">
                        <w:rPr>
                          <w:color w:val="0070C0"/>
                          <w:szCs w:val="32"/>
                        </w:rPr>
                        <w:t>A</w:t>
                      </w:r>
                    </w:p>
                    <w:p w:rsidR="00A33B59" w:rsidRPr="00A33B59" w:rsidRDefault="00A33B59" w:rsidP="00A33B59">
                      <w:pPr>
                        <w:rPr>
                          <w:color w:val="0070C0"/>
                          <w:sz w:val="32"/>
                          <w:szCs w:val="32"/>
                        </w:rPr>
                      </w:pPr>
                      <w:r w:rsidRPr="00A33B59">
                        <w:rPr>
                          <w:color w:val="0070C0"/>
                          <w:sz w:val="32"/>
                          <w:szCs w:val="32"/>
                        </w:rPr>
                        <w:t>2191 West Pan American Rd</w:t>
                      </w:r>
                      <w:r w:rsidRPr="00A33B59">
                        <w:rPr>
                          <w:color w:val="0070C0"/>
                          <w:sz w:val="32"/>
                          <w:szCs w:val="32"/>
                        </w:rPr>
                        <w:br/>
                        <w:t>San Diego, CA</w:t>
                      </w:r>
                      <w:r w:rsidR="00C340B2">
                        <w:rPr>
                          <w:color w:val="0070C0"/>
                          <w:sz w:val="32"/>
                          <w:szCs w:val="32"/>
                        </w:rPr>
                        <w:t xml:space="preserve"> 92101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06A70"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4FF618B5" wp14:editId="2F1EC7C6">
                <wp:simplePos x="0" y="0"/>
                <wp:positionH relativeFrom="page">
                  <wp:posOffset>800100</wp:posOffset>
                </wp:positionH>
                <wp:positionV relativeFrom="page">
                  <wp:posOffset>438150</wp:posOffset>
                </wp:positionV>
                <wp:extent cx="5372100" cy="8938895"/>
                <wp:effectExtent l="0" t="0" r="0" b="0"/>
                <wp:wrapNone/>
                <wp:docPr id="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8938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265D" w:rsidRPr="00A2265D" w:rsidRDefault="00E06A7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84B119" wp14:editId="3B8AEF10">
                                  <wp:extent cx="6400800" cy="884872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grayscl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0800" cy="8848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margin-left:63pt;margin-top:34.5pt;width:423pt;height:703.85pt;z-index:-25166131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" filled="f" stroked="f">
                <v:textbox style="mso-fit-shape-to-text:t">
                  <w:txbxContent>
                    <w:p w:rsidR="00A2265D" w:rsidRPr="00A2265D" w:rsidRDefault="00E06A70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400800" cy="8848725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grayscl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00800" cy="8848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06A70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AE2BF9C" wp14:editId="77DDA4DA">
                <wp:simplePos x="0" y="0"/>
                <wp:positionH relativeFrom="page">
                  <wp:posOffset>641985</wp:posOffset>
                </wp:positionH>
                <wp:positionV relativeFrom="page">
                  <wp:posOffset>1089025</wp:posOffset>
                </wp:positionV>
                <wp:extent cx="1381125" cy="1148715"/>
                <wp:effectExtent l="3810" t="3175" r="1905" b="4445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1148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7A73" w:rsidRPr="00E27A73" w:rsidRDefault="00E06A70" w:rsidP="00F1510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6651F3" wp14:editId="1B629B64">
                                  <wp:extent cx="1200150" cy="1057275"/>
                                  <wp:effectExtent l="0" t="0" r="0" b="9525"/>
                                  <wp:docPr id="4" name="Picture 4" descr="C:\Users\Owner\Pictures\QC-t-logo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Owner\Pictures\QC-t-logo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0150" cy="1057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50.55pt;margin-top:85.75pt;width:108.75pt;height:90.45pt;z-index:25165721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" filled="f" stroked="f">
                <v:textbox style="mso-fit-shape-to-text:t">
                  <w:txbxContent>
                    <w:p w:rsidR="00E27A73" w:rsidRPr="00E27A73" w:rsidRDefault="00E06A70" w:rsidP="00F1510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76651F3" wp14:editId="1B629B64">
                            <wp:extent cx="1200150" cy="1057275"/>
                            <wp:effectExtent l="0" t="0" r="0" b="9525"/>
                            <wp:docPr id="4" name="Picture 4" descr="C:\Users\Owner\Pictures\QC-t-logo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Owner\Pictures\QC-t-logo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150" cy="1057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06A70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D0A2F97" wp14:editId="5AD07903">
                <wp:simplePos x="0" y="0"/>
                <wp:positionH relativeFrom="page">
                  <wp:posOffset>3853815</wp:posOffset>
                </wp:positionH>
                <wp:positionV relativeFrom="page">
                  <wp:posOffset>5019675</wp:posOffset>
                </wp:positionV>
                <wp:extent cx="3841750" cy="557974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750" cy="5579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7A73" w:rsidRPr="00E27A73" w:rsidRDefault="00E06A70">
                            <w:bookmarkStart w:id="0" w:name="_GoBack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C14663" wp14:editId="31B6012F">
                                  <wp:extent cx="3657600" cy="5486400"/>
                                  <wp:effectExtent l="0" t="0" r="0" b="0"/>
                                  <wp:docPr id="6" name="Picture 6" descr="C:\Users\Owner\Pictures\QFlowers-t_5x7p5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:\Users\Owner\Pictures\QFlowers-t_5x7p5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lum contrast="-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5486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303.45pt;margin-top:395.25pt;width:302.5pt;height:439.35pt;z-index:25165619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" filled="f" stroked="f">
                <v:textbox style="mso-fit-shape-to-text:t">
                  <w:txbxContent>
                    <w:p w:rsidR="00E27A73" w:rsidRPr="00E27A73" w:rsidRDefault="00E06A70">
                      <w:r>
                        <w:rPr>
                          <w:noProof/>
                        </w:rPr>
                        <w:drawing>
                          <wp:inline distT="0" distB="0" distL="0" distR="0" wp14:anchorId="20C14663" wp14:editId="31B6012F">
                            <wp:extent cx="3657600" cy="5486400"/>
                            <wp:effectExtent l="0" t="0" r="0" b="0"/>
                            <wp:docPr id="6" name="Picture 6" descr="C:\Users\Owner\Pictures\QFlowers-t_5x7p5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C:\Users\Owner\Pictures\QFlowers-t_5x7p5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lum contrast="-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5486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C55F84" w:rsidRPr="00E27A73" w:rsidSect="00377F72">
      <w:pgSz w:w="12240" w:h="15840"/>
      <w:pgMar w:top="1440" w:right="198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0A9" w:rsidRDefault="008A50A9">
      <w:r>
        <w:separator/>
      </w:r>
    </w:p>
  </w:endnote>
  <w:endnote w:type="continuationSeparator" w:id="0">
    <w:p w:rsidR="008A50A9" w:rsidRDefault="008A5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0A9" w:rsidRDefault="008A50A9">
      <w:r>
        <w:separator/>
      </w:r>
    </w:p>
  </w:footnote>
  <w:footnote w:type="continuationSeparator" w:id="0">
    <w:p w:rsidR="008A50A9" w:rsidRDefault="008A50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364BD"/>
    <w:multiLevelType w:val="hybridMultilevel"/>
    <w:tmpl w:val="CAB07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10D"/>
    <w:rsid w:val="000668E3"/>
    <w:rsid w:val="000750D8"/>
    <w:rsid w:val="001B1BE9"/>
    <w:rsid w:val="001F3573"/>
    <w:rsid w:val="002C4540"/>
    <w:rsid w:val="00361C63"/>
    <w:rsid w:val="003671AE"/>
    <w:rsid w:val="00377F72"/>
    <w:rsid w:val="00507F99"/>
    <w:rsid w:val="00533DAD"/>
    <w:rsid w:val="005A68FC"/>
    <w:rsid w:val="00644774"/>
    <w:rsid w:val="00754F8D"/>
    <w:rsid w:val="007966C9"/>
    <w:rsid w:val="00805574"/>
    <w:rsid w:val="008A50A9"/>
    <w:rsid w:val="008B3F0F"/>
    <w:rsid w:val="008E622A"/>
    <w:rsid w:val="00905048"/>
    <w:rsid w:val="009B7291"/>
    <w:rsid w:val="00A2265D"/>
    <w:rsid w:val="00A23860"/>
    <w:rsid w:val="00A33B59"/>
    <w:rsid w:val="00AC4672"/>
    <w:rsid w:val="00B22A4A"/>
    <w:rsid w:val="00BB49D0"/>
    <w:rsid w:val="00C340B2"/>
    <w:rsid w:val="00C55F84"/>
    <w:rsid w:val="00E06A70"/>
    <w:rsid w:val="00E27A73"/>
    <w:rsid w:val="00E5382E"/>
    <w:rsid w:val="00EA7444"/>
    <w:rsid w:val="00ED644F"/>
    <w:rsid w:val="00F1510D"/>
    <w:rsid w:val="00F3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E622A"/>
    <w:rPr>
      <w:rFonts w:ascii="Trebuchet MS" w:hAnsi="Trebuchet MS"/>
      <w:color w:val="916B2C"/>
      <w:sz w:val="24"/>
      <w:szCs w:val="24"/>
    </w:rPr>
  </w:style>
  <w:style w:type="paragraph" w:styleId="Heading1">
    <w:name w:val="heading 1"/>
    <w:basedOn w:val="Normal"/>
    <w:next w:val="Normal"/>
    <w:qFormat/>
    <w:rsid w:val="007966C9"/>
    <w:pPr>
      <w:spacing w:after="480" w:line="216" w:lineRule="auto"/>
      <w:outlineLvl w:val="0"/>
    </w:pPr>
    <w:rPr>
      <w:caps/>
      <w:sz w:val="100"/>
      <w:szCs w:val="100"/>
    </w:rPr>
  </w:style>
  <w:style w:type="paragraph" w:styleId="Heading2">
    <w:name w:val="heading 2"/>
    <w:basedOn w:val="Normal"/>
    <w:next w:val="Normal"/>
    <w:qFormat/>
    <w:rsid w:val="008E622A"/>
    <w:pPr>
      <w:outlineLvl w:val="1"/>
    </w:pPr>
    <w:rPr>
      <w:sz w:val="60"/>
    </w:rPr>
  </w:style>
  <w:style w:type="paragraph" w:styleId="Heading3">
    <w:name w:val="heading 3"/>
    <w:basedOn w:val="Normal"/>
    <w:next w:val="Normal"/>
    <w:qFormat/>
    <w:rsid w:val="008E622A"/>
    <w:pPr>
      <w:outlineLvl w:val="2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2265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2265D"/>
    <w:pPr>
      <w:tabs>
        <w:tab w:val="center" w:pos="4320"/>
        <w:tab w:val="right" w:pos="8640"/>
      </w:tabs>
    </w:pPr>
  </w:style>
  <w:style w:type="paragraph" w:customStyle="1" w:styleId="SponsoredBy">
    <w:name w:val="Sponsored By"/>
    <w:basedOn w:val="Normal"/>
    <w:rsid w:val="008E622A"/>
    <w:rPr>
      <w:caps/>
    </w:rPr>
  </w:style>
  <w:style w:type="paragraph" w:customStyle="1" w:styleId="EventDescription">
    <w:name w:val="Event Description"/>
    <w:basedOn w:val="Normal"/>
    <w:rsid w:val="008E622A"/>
    <w:pPr>
      <w:spacing w:line="264" w:lineRule="auto"/>
    </w:pPr>
  </w:style>
  <w:style w:type="paragraph" w:styleId="BalloonText">
    <w:name w:val="Balloon Text"/>
    <w:basedOn w:val="Normal"/>
    <w:link w:val="BalloonTextChar"/>
    <w:rsid w:val="001F35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F3573"/>
    <w:rPr>
      <w:rFonts w:ascii="Tahoma" w:hAnsi="Tahoma" w:cs="Tahoma"/>
      <w:color w:val="916B2C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E622A"/>
    <w:rPr>
      <w:rFonts w:ascii="Trebuchet MS" w:hAnsi="Trebuchet MS"/>
      <w:color w:val="916B2C"/>
      <w:sz w:val="24"/>
      <w:szCs w:val="24"/>
    </w:rPr>
  </w:style>
  <w:style w:type="paragraph" w:styleId="Heading1">
    <w:name w:val="heading 1"/>
    <w:basedOn w:val="Normal"/>
    <w:next w:val="Normal"/>
    <w:qFormat/>
    <w:rsid w:val="007966C9"/>
    <w:pPr>
      <w:spacing w:after="480" w:line="216" w:lineRule="auto"/>
      <w:outlineLvl w:val="0"/>
    </w:pPr>
    <w:rPr>
      <w:caps/>
      <w:sz w:val="100"/>
      <w:szCs w:val="100"/>
    </w:rPr>
  </w:style>
  <w:style w:type="paragraph" w:styleId="Heading2">
    <w:name w:val="heading 2"/>
    <w:basedOn w:val="Normal"/>
    <w:next w:val="Normal"/>
    <w:qFormat/>
    <w:rsid w:val="008E622A"/>
    <w:pPr>
      <w:outlineLvl w:val="1"/>
    </w:pPr>
    <w:rPr>
      <w:sz w:val="60"/>
    </w:rPr>
  </w:style>
  <w:style w:type="paragraph" w:styleId="Heading3">
    <w:name w:val="heading 3"/>
    <w:basedOn w:val="Normal"/>
    <w:next w:val="Normal"/>
    <w:qFormat/>
    <w:rsid w:val="008E622A"/>
    <w:pPr>
      <w:outlineLvl w:val="2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2265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2265D"/>
    <w:pPr>
      <w:tabs>
        <w:tab w:val="center" w:pos="4320"/>
        <w:tab w:val="right" w:pos="8640"/>
      </w:tabs>
    </w:pPr>
  </w:style>
  <w:style w:type="paragraph" w:customStyle="1" w:styleId="SponsoredBy">
    <w:name w:val="Sponsored By"/>
    <w:basedOn w:val="Normal"/>
    <w:rsid w:val="008E622A"/>
    <w:rPr>
      <w:caps/>
    </w:rPr>
  </w:style>
  <w:style w:type="paragraph" w:customStyle="1" w:styleId="EventDescription">
    <w:name w:val="Event Description"/>
    <w:basedOn w:val="Normal"/>
    <w:rsid w:val="008E622A"/>
    <w:pPr>
      <w:spacing w:line="264" w:lineRule="auto"/>
    </w:pPr>
  </w:style>
  <w:style w:type="paragraph" w:styleId="BalloonText">
    <w:name w:val="Balloon Text"/>
    <w:basedOn w:val="Normal"/>
    <w:link w:val="BalloonTextChar"/>
    <w:rsid w:val="001F35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F3573"/>
    <w:rPr>
      <w:rFonts w:ascii="Tahoma" w:hAnsi="Tahoma" w:cs="Tahoma"/>
      <w:color w:val="916B2C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0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0.gi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image" Target="media/image10.em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Spring%20event%20fly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Spring event flyer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cp:lastPrinted>2011-07-04T11:09:00Z</cp:lastPrinted>
  <dcterms:created xsi:type="dcterms:W3CDTF">2011-07-17T18:05:00Z</dcterms:created>
  <dcterms:modified xsi:type="dcterms:W3CDTF">2011-07-17T18:05:00Z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TC010005411033</vt:lpwstr>
  </property>
</Properties>
</file>