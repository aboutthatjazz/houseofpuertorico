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ED" w:rsidRPr="00E27A73" w:rsidRDefault="003A2CED" w:rsidP="00E27A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79pt;margin-top:270pt;width:279pt;height:6in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" filled="f" stroked="f">
            <v:textbox>
              <w:txbxContent>
                <w:p w:rsidR="003A2CED" w:rsidRPr="00E27A73" w:rsidRDefault="003A2CED"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i1026" type="#_x0000_t75" style="width:286.5pt;height:425.25pt;visibility:visible">
                        <v:imagedata r:id="rId7" o:title="" gain="39322f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" o:spid="_x0000_s1027" type="#_x0000_t202" style="position:absolute;margin-left:50.55pt;margin-top:79.75pt;width:106.65pt;height:88.3pt;z-index:251657216;visibility:visible;mso-wrap-style:non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" filled="f" stroked="f">
            <v:textbox style="mso-fit-shape-to-text:t">
              <w:txbxContent>
                <w:p w:rsidR="003A2CED" w:rsidRPr="00E27A73" w:rsidRDefault="003A2CED" w:rsidP="00F1510D">
                  <w:pPr>
                    <w:jc w:val="center"/>
                  </w:pPr>
                  <w:r>
                    <w:rPr>
                      <w:noProof/>
                    </w:rPr>
                    <w:pict>
                      <v:shape id="Picture 4" o:spid="_x0000_i1028" type="#_x0000_t75" style="width:92.25pt;height:81pt;visibility:visible">
                        <v:imagedata r:id="rId8" o:title="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0" o:spid="_x0000_s1028" type="#_x0000_t202" style="position:absolute;margin-left:54pt;margin-top:34.5pt;width:513pt;height:697.55pt;z-index:-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" filled="f" stroked="f">
            <v:textbox style="mso-fit-shape-to-text:t">
              <w:txbxContent>
                <w:p w:rsidR="003A2CED" w:rsidRPr="00A2265D" w:rsidRDefault="003A2CED" w:rsidP="00AA3AB1">
                  <w:pPr>
                    <w:ind w:right="30"/>
                  </w:pPr>
                  <w:r>
                    <w:rPr>
                      <w:noProof/>
                    </w:rPr>
                    <w:pict>
                      <v:shape id="Picture 1" o:spid="_x0000_i1030" type="#_x0000_t75" style="width:498pt;height:690pt;visibility:visible">
                        <v:imagedata r:id="rId9" o:title="" grayscale="t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8" o:spid="_x0000_s1029" type="#_x0000_t202" style="position:absolute;margin-left:146.25pt;margin-top:378pt;width:162pt;height:3in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6PtgIAAL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" filled="f" stroked="f">
            <v:textbox>
              <w:txbxContent>
                <w:p w:rsidR="003A2CED" w:rsidRPr="00F1510D" w:rsidRDefault="003A2CED" w:rsidP="008E622A">
                  <w:pPr>
                    <w:pStyle w:val="EventDescription"/>
                    <w:rPr>
                      <w:color w:val="0070C0"/>
                    </w:rPr>
                  </w:pPr>
                  <w:r w:rsidRPr="00F1510D">
                    <w:rPr>
                      <w:color w:val="0070C0"/>
                    </w:rPr>
                    <w:t>The Queen’s Court Pageant is for Members of House of Puerto Rico San Diego.</w:t>
                  </w:r>
                </w:p>
                <w:p w:rsidR="003A2CED" w:rsidRPr="00F1510D" w:rsidRDefault="003A2CED" w:rsidP="008E622A">
                  <w:pPr>
                    <w:pStyle w:val="EventDescription"/>
                    <w:rPr>
                      <w:color w:val="0070C0"/>
                    </w:rPr>
                  </w:pPr>
                </w:p>
                <w:p w:rsidR="003A2CED" w:rsidRDefault="003A2CED" w:rsidP="008E622A">
                  <w:pPr>
                    <w:pStyle w:val="EventDescription"/>
                    <w:rPr>
                      <w:color w:val="0070C0"/>
                    </w:rPr>
                  </w:pPr>
                  <w:r w:rsidRPr="00F1510D">
                    <w:rPr>
                      <w:color w:val="0070C0"/>
                    </w:rPr>
                    <w:t>Girls must be between the ages of 10 – 21 years old in order to participate.</w:t>
                  </w:r>
                </w:p>
                <w:p w:rsidR="003A2CED" w:rsidRDefault="003A2CED" w:rsidP="008E622A">
                  <w:pPr>
                    <w:pStyle w:val="EventDescription"/>
                    <w:rPr>
                      <w:color w:val="0070C0"/>
                    </w:rPr>
                  </w:pPr>
                </w:p>
                <w:p w:rsidR="003A2CED" w:rsidRPr="00AA3AB1" w:rsidRDefault="003A2CED" w:rsidP="008E622A">
                  <w:pPr>
                    <w:pStyle w:val="EventDescription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Learn about the House of Puerto Rico San Diego’s youth program and the House of Pacific Relations Queens Program.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9" o:spid="_x0000_s1030" type="#_x0000_t202" style="position:absolute;margin-left:131.25pt;margin-top:603pt;width:270pt;height:81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bquAIAAMA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" stroked="f">
            <v:fill opacity=".5"/>
            <v:textbox>
              <w:txbxContent>
                <w:p w:rsidR="003A2CED" w:rsidRPr="009B7291" w:rsidRDefault="003A2CED" w:rsidP="00AA3AB1">
                  <w:pPr>
                    <w:pStyle w:val="SponsoredBy"/>
                    <w:jc w:val="center"/>
                    <w:rPr>
                      <w:color w:val="0070C0"/>
                      <w:sz w:val="20"/>
                      <w:szCs w:val="20"/>
                    </w:rPr>
                  </w:pPr>
                  <w:r w:rsidRPr="009B7291">
                    <w:rPr>
                      <w:color w:val="0070C0"/>
                      <w:sz w:val="20"/>
                      <w:szCs w:val="20"/>
                    </w:rPr>
                    <w:t xml:space="preserve">Jose Lopez – Youth Program Coordinator </w:t>
                  </w:r>
                  <w:r>
                    <w:rPr>
                      <w:color w:val="0070C0"/>
                      <w:sz w:val="20"/>
                      <w:szCs w:val="20"/>
                    </w:rPr>
                    <w:br/>
                  </w:r>
                  <w:r w:rsidRPr="009B7291">
                    <w:rPr>
                      <w:color w:val="0070C0"/>
                      <w:sz w:val="20"/>
                      <w:szCs w:val="20"/>
                    </w:rPr>
                    <w:t>(619) 252-3750</w:t>
                  </w:r>
                </w:p>
                <w:p w:rsidR="003A2CED" w:rsidRPr="009B7291" w:rsidRDefault="003A2CED" w:rsidP="00AA3AB1">
                  <w:pPr>
                    <w:pStyle w:val="SponsoredBy"/>
                    <w:jc w:val="center"/>
                    <w:rPr>
                      <w:color w:val="0070C0"/>
                      <w:sz w:val="20"/>
                      <w:szCs w:val="20"/>
                    </w:rPr>
                  </w:pPr>
                </w:p>
                <w:p w:rsidR="003A2CED" w:rsidRPr="009B7291" w:rsidRDefault="003A2CED" w:rsidP="00AA3AB1">
                  <w:pPr>
                    <w:pStyle w:val="SponsoredBy"/>
                    <w:jc w:val="center"/>
                    <w:rPr>
                      <w:color w:val="0070C0"/>
                      <w:sz w:val="20"/>
                      <w:szCs w:val="20"/>
                    </w:rPr>
                  </w:pPr>
                  <w:r w:rsidRPr="009B7291">
                    <w:rPr>
                      <w:color w:val="0070C0"/>
                      <w:sz w:val="20"/>
                      <w:szCs w:val="20"/>
                    </w:rPr>
                    <w:t>Queens Court Committee:</w:t>
                  </w:r>
                </w:p>
                <w:p w:rsidR="003A2CED" w:rsidRPr="009B7291" w:rsidRDefault="003A2CED" w:rsidP="00AA3AB1">
                  <w:pPr>
                    <w:pStyle w:val="SponsoredBy"/>
                    <w:jc w:val="center"/>
                    <w:rPr>
                      <w:color w:val="0070C0"/>
                      <w:sz w:val="20"/>
                      <w:szCs w:val="20"/>
                    </w:rPr>
                  </w:pPr>
                  <w:r>
                    <w:rPr>
                      <w:color w:val="0070C0"/>
                      <w:sz w:val="20"/>
                      <w:szCs w:val="20"/>
                    </w:rPr>
                    <w:t>ivette Hector (619)397-0812</w:t>
                  </w:r>
                  <w:r>
                    <w:rPr>
                      <w:color w:val="0070C0"/>
                      <w:sz w:val="20"/>
                      <w:szCs w:val="20"/>
                    </w:rPr>
                    <w:br/>
                  </w:r>
                  <w:r w:rsidRPr="009B7291">
                    <w:rPr>
                      <w:color w:val="0070C0"/>
                      <w:sz w:val="20"/>
                      <w:szCs w:val="20"/>
                    </w:rPr>
                    <w:t>Dee Flores (619)397-4802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6" o:spid="_x0000_s1031" type="#_x0000_t202" style="position:absolute;margin-left:147pt;margin-top:104.25pt;width:357pt;height:381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" filled="f" stroked="f">
            <v:textbox>
              <w:txbxContent>
                <w:p w:rsidR="003A2CED" w:rsidRPr="003B4CFE" w:rsidRDefault="003A2CED" w:rsidP="00AA3AB1">
                  <w:pPr>
                    <w:pStyle w:val="Heading1"/>
                    <w:rPr>
                      <w:color w:val="0070C0"/>
                      <w:sz w:val="48"/>
                      <w:szCs w:val="48"/>
                      <w:lang w:val="es-ES"/>
                    </w:rPr>
                  </w:pPr>
                  <w:r w:rsidRPr="003B4CFE">
                    <w:rPr>
                      <w:color w:val="0070C0"/>
                      <w:sz w:val="48"/>
                      <w:szCs w:val="48"/>
                      <w:lang w:val="es-ES"/>
                    </w:rPr>
                    <w:t>House of puerto rico</w:t>
                  </w:r>
                  <w:r w:rsidRPr="003B4CFE">
                    <w:rPr>
                      <w:color w:val="0070C0"/>
                      <w:sz w:val="48"/>
                      <w:szCs w:val="48"/>
                      <w:lang w:val="es-ES"/>
                    </w:rPr>
                    <w:br/>
                    <w:t>san diego</w:t>
                  </w:r>
                </w:p>
                <w:p w:rsidR="003A2CED" w:rsidRPr="002C4540" w:rsidRDefault="003A2CED" w:rsidP="00AA3AB1">
                  <w:pPr>
                    <w:pStyle w:val="Heading1"/>
                    <w:spacing w:after="120"/>
                    <w:rPr>
                      <w:rFonts w:ascii="Lucida Handwriting" w:hAnsi="Lucida Handwriting" w:cs="Aharoni"/>
                      <w:b/>
                      <w:color w:val="0070C0"/>
                      <w:sz w:val="72"/>
                      <w:szCs w:val="72"/>
                      <w:lang w:bidi="he-IL"/>
                    </w:rPr>
                  </w:pPr>
                  <w:r w:rsidRPr="002C4540">
                    <w:rPr>
                      <w:rFonts w:ascii="Lucida Handwriting" w:hAnsi="Lucida Handwriting" w:cs="Aharoni"/>
                      <w:b/>
                      <w:color w:val="0070C0"/>
                      <w:sz w:val="72"/>
                      <w:szCs w:val="72"/>
                      <w:lang w:bidi="he-IL"/>
                    </w:rPr>
                    <w:t>Queen’s Court Pageant</w:t>
                  </w:r>
                </w:p>
                <w:p w:rsidR="003A2CED" w:rsidRPr="00AA3AB1" w:rsidRDefault="003A2CED" w:rsidP="00AA3AB1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AA3AB1">
                    <w:rPr>
                      <w:b/>
                      <w:color w:val="0070C0"/>
                      <w:sz w:val="36"/>
                      <w:szCs w:val="36"/>
                    </w:rPr>
                    <w:t>Informative Meeting and Registration</w:t>
                  </w:r>
                </w:p>
                <w:p w:rsidR="003A2CED" w:rsidRDefault="003A2CED" w:rsidP="008E622A">
                  <w:pPr>
                    <w:pStyle w:val="Heading2"/>
                    <w:rPr>
                      <w:color w:val="0070C0"/>
                      <w:sz w:val="32"/>
                      <w:szCs w:val="32"/>
                    </w:rPr>
                  </w:pPr>
                </w:p>
                <w:p w:rsidR="003A2CED" w:rsidRDefault="003A2CED" w:rsidP="008E622A">
                  <w:pPr>
                    <w:pStyle w:val="Heading2"/>
                    <w:rPr>
                      <w:color w:val="0070C0"/>
                      <w:sz w:val="32"/>
                      <w:szCs w:val="32"/>
                    </w:rPr>
                  </w:pPr>
                  <w:r>
                    <w:rPr>
                      <w:color w:val="0070C0"/>
                      <w:sz w:val="32"/>
                      <w:szCs w:val="32"/>
                    </w:rPr>
                    <w:t>July 30</w:t>
                  </w:r>
                  <w:r w:rsidRPr="00F1510D">
                    <w:rPr>
                      <w:color w:val="0070C0"/>
                      <w:sz w:val="32"/>
                      <w:szCs w:val="32"/>
                    </w:rPr>
                    <w:t xml:space="preserve">, </w:t>
                  </w:r>
                  <w:r>
                    <w:rPr>
                      <w:color w:val="0070C0"/>
                      <w:sz w:val="32"/>
                      <w:szCs w:val="32"/>
                    </w:rPr>
                    <w:t>12</w:t>
                  </w:r>
                  <w:r w:rsidRPr="00F1510D">
                    <w:rPr>
                      <w:color w:val="0070C0"/>
                      <w:sz w:val="32"/>
                      <w:szCs w:val="32"/>
                    </w:rPr>
                    <w:t xml:space="preserve">:00 </w:t>
                  </w:r>
                  <w:r>
                    <w:rPr>
                      <w:color w:val="0070C0"/>
                      <w:sz w:val="32"/>
                      <w:szCs w:val="32"/>
                    </w:rPr>
                    <w:t>p</w:t>
                  </w:r>
                  <w:r w:rsidRPr="00F1510D">
                    <w:rPr>
                      <w:color w:val="0070C0"/>
                      <w:sz w:val="32"/>
                      <w:szCs w:val="32"/>
                    </w:rPr>
                    <w:t>.m.</w:t>
                  </w:r>
                </w:p>
                <w:p w:rsidR="003A2CED" w:rsidRPr="00AA3AB1" w:rsidRDefault="003A2CED" w:rsidP="00AA3AB1"/>
                <w:p w:rsidR="003A2CED" w:rsidRDefault="003A2CED" w:rsidP="008E622A">
                  <w:pPr>
                    <w:pStyle w:val="Heading3"/>
                    <w:rPr>
                      <w:color w:val="0070C0"/>
                      <w:szCs w:val="32"/>
                    </w:rPr>
                  </w:pPr>
                  <w:r w:rsidRPr="00F1510D">
                    <w:rPr>
                      <w:color w:val="0070C0"/>
                      <w:szCs w:val="32"/>
                    </w:rPr>
                    <w:t>Hall of Nations, San Diego, CA</w:t>
                  </w:r>
                </w:p>
                <w:p w:rsidR="003A2CED" w:rsidRPr="00A33B59" w:rsidRDefault="003A2CED" w:rsidP="00A33B59">
                  <w:pPr>
                    <w:rPr>
                      <w:color w:val="0070C0"/>
                      <w:sz w:val="32"/>
                      <w:szCs w:val="32"/>
                    </w:rPr>
                  </w:pPr>
                  <w:r>
                    <w:rPr>
                      <w:color w:val="0070C0"/>
                      <w:sz w:val="32"/>
                      <w:szCs w:val="32"/>
                    </w:rPr>
                    <w:t>2191 West Pan American Rd</w:t>
                  </w:r>
                  <w:r>
                    <w:rPr>
                      <w:color w:val="0070C0"/>
                      <w:sz w:val="32"/>
                      <w:szCs w:val="32"/>
                    </w:rPr>
                    <w:br/>
                  </w:r>
                  <w:r w:rsidRPr="00A33B59">
                    <w:rPr>
                      <w:color w:val="0070C0"/>
                      <w:sz w:val="32"/>
                      <w:szCs w:val="32"/>
                    </w:rPr>
                    <w:t>San Diego, CA</w:t>
                  </w:r>
                  <w:r>
                    <w:rPr>
                      <w:color w:val="0070C0"/>
                      <w:sz w:val="32"/>
                      <w:szCs w:val="32"/>
                    </w:rPr>
                    <w:t xml:space="preserve"> 92101</w:t>
                  </w:r>
                </w:p>
              </w:txbxContent>
            </v:textbox>
            <w10:wrap anchorx="page" anchory="page"/>
          </v:shape>
        </w:pict>
      </w:r>
    </w:p>
    <w:sectPr w:rsidR="003A2CED" w:rsidRPr="00E27A73" w:rsidSect="00377F72">
      <w:pgSz w:w="12240" w:h="15840"/>
      <w:pgMar w:top="1440" w:right="19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ED" w:rsidRDefault="003A2CED">
      <w:r>
        <w:separator/>
      </w:r>
    </w:p>
  </w:endnote>
  <w:endnote w:type="continuationSeparator" w:id="0">
    <w:p w:rsidR="003A2CED" w:rsidRDefault="003A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Handwriting">
    <w:altName w:val="Arabic Typesetting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ED" w:rsidRDefault="003A2CED">
      <w:r>
        <w:separator/>
      </w:r>
    </w:p>
  </w:footnote>
  <w:footnote w:type="continuationSeparator" w:id="0">
    <w:p w:rsidR="003A2CED" w:rsidRDefault="003A2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64BD"/>
    <w:multiLevelType w:val="hybridMultilevel"/>
    <w:tmpl w:val="CAB0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10D"/>
    <w:rsid w:val="000668E3"/>
    <w:rsid w:val="000750D8"/>
    <w:rsid w:val="00137010"/>
    <w:rsid w:val="00187E90"/>
    <w:rsid w:val="001B1BE9"/>
    <w:rsid w:val="001F3573"/>
    <w:rsid w:val="002C4540"/>
    <w:rsid w:val="00361C63"/>
    <w:rsid w:val="003671AE"/>
    <w:rsid w:val="00377F72"/>
    <w:rsid w:val="003A2CED"/>
    <w:rsid w:val="003B4CFE"/>
    <w:rsid w:val="00507F99"/>
    <w:rsid w:val="00533DAD"/>
    <w:rsid w:val="00547A27"/>
    <w:rsid w:val="005A68FC"/>
    <w:rsid w:val="005E25E3"/>
    <w:rsid w:val="00644774"/>
    <w:rsid w:val="00674D5F"/>
    <w:rsid w:val="00740E4E"/>
    <w:rsid w:val="00754F8D"/>
    <w:rsid w:val="007966C9"/>
    <w:rsid w:val="00805574"/>
    <w:rsid w:val="008A50A9"/>
    <w:rsid w:val="008B3F0F"/>
    <w:rsid w:val="008E622A"/>
    <w:rsid w:val="00905048"/>
    <w:rsid w:val="009B7291"/>
    <w:rsid w:val="00A2265D"/>
    <w:rsid w:val="00A23860"/>
    <w:rsid w:val="00A33B59"/>
    <w:rsid w:val="00AA3AB1"/>
    <w:rsid w:val="00AC4672"/>
    <w:rsid w:val="00B22A4A"/>
    <w:rsid w:val="00BB49D0"/>
    <w:rsid w:val="00C340B2"/>
    <w:rsid w:val="00C55F84"/>
    <w:rsid w:val="00C60D82"/>
    <w:rsid w:val="00DA06F4"/>
    <w:rsid w:val="00E06A70"/>
    <w:rsid w:val="00E27A73"/>
    <w:rsid w:val="00E5382E"/>
    <w:rsid w:val="00EA7444"/>
    <w:rsid w:val="00ED644F"/>
    <w:rsid w:val="00F1510D"/>
    <w:rsid w:val="00F3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2A"/>
    <w:rPr>
      <w:rFonts w:ascii="Trebuchet MS" w:hAnsi="Trebuchet MS"/>
      <w:color w:val="916B2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66C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622A"/>
    <w:pPr>
      <w:outlineLvl w:val="1"/>
    </w:pPr>
    <w:rPr>
      <w:sz w:val="6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622A"/>
    <w:pPr>
      <w:outlineLvl w:val="2"/>
    </w:pPr>
    <w:rPr>
      <w:sz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916B2C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916B2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916B2C"/>
      <w:sz w:val="26"/>
      <w:szCs w:val="26"/>
    </w:rPr>
  </w:style>
  <w:style w:type="paragraph" w:styleId="Header">
    <w:name w:val="header"/>
    <w:basedOn w:val="Normal"/>
    <w:link w:val="HeaderChar"/>
    <w:uiPriority w:val="99"/>
    <w:rsid w:val="00A226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rebuchet MS" w:hAnsi="Trebuchet MS" w:cs="Times New Roman"/>
      <w:color w:val="916B2C"/>
      <w:sz w:val="24"/>
      <w:szCs w:val="24"/>
    </w:rPr>
  </w:style>
  <w:style w:type="paragraph" w:styleId="Footer">
    <w:name w:val="footer"/>
    <w:basedOn w:val="Normal"/>
    <w:link w:val="FooterChar"/>
    <w:uiPriority w:val="99"/>
    <w:rsid w:val="00A22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rebuchet MS" w:hAnsi="Trebuchet MS" w:cs="Times New Roman"/>
      <w:color w:val="916B2C"/>
      <w:sz w:val="24"/>
      <w:szCs w:val="24"/>
    </w:rPr>
  </w:style>
  <w:style w:type="paragraph" w:customStyle="1" w:styleId="SponsoredBy">
    <w:name w:val="Sponsored By"/>
    <w:basedOn w:val="Normal"/>
    <w:uiPriority w:val="99"/>
    <w:rsid w:val="008E622A"/>
    <w:rPr>
      <w:caps/>
    </w:rPr>
  </w:style>
  <w:style w:type="paragraph" w:customStyle="1" w:styleId="EventDescription">
    <w:name w:val="Event Description"/>
    <w:basedOn w:val="Normal"/>
    <w:uiPriority w:val="99"/>
    <w:rsid w:val="008E622A"/>
    <w:pPr>
      <w:spacing w:line="264" w:lineRule="auto"/>
    </w:pPr>
  </w:style>
  <w:style w:type="paragraph" w:styleId="BalloonText">
    <w:name w:val="Balloon Text"/>
    <w:basedOn w:val="Normal"/>
    <w:link w:val="BalloonTextChar"/>
    <w:uiPriority w:val="99"/>
    <w:rsid w:val="001F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3573"/>
    <w:rPr>
      <w:rFonts w:ascii="Tahoma" w:hAnsi="Tahoma" w:cs="Tahoma"/>
      <w:color w:val="916B2C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3B4CFE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pring%20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Spring event flyer.dot</Template>
  <TotalTime>5</TotalTime>
  <Pages>1</Pages>
  <Words>1</Words>
  <Characters>6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Aileen Alvarado-Swaisgood</cp:lastModifiedBy>
  <cp:revision>3</cp:revision>
  <cp:lastPrinted>2011-07-04T11:09:00Z</cp:lastPrinted>
  <dcterms:created xsi:type="dcterms:W3CDTF">2011-07-20T20:23:00Z</dcterms:created>
  <dcterms:modified xsi:type="dcterms:W3CDTF">2011-07-20T20:27:00Z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TC010005411033</vt:lpwstr>
  </property>
</Properties>
</file>